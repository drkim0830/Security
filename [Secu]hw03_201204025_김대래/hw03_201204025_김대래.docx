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B5" w:rsidRPr="00971485" w:rsidRDefault="003E19B5" w:rsidP="00AD5ECF">
      <w:pPr>
        <w:pStyle w:val="1"/>
        <w:spacing w:line="276" w:lineRule="auto"/>
        <w:jc w:val="right"/>
        <w:rPr>
          <w:rFonts w:ascii="나눔스퀘어라운드 Regular" w:eastAsia="나눔스퀘어라운드 Regular" w:hAnsi="나눔스퀘어라운드 Regular"/>
          <w:sz w:val="48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>정보보호</w:t>
      </w:r>
      <w:r w:rsidRPr="00971485">
        <w:rPr>
          <w:rFonts w:ascii="나눔스퀘어라운드 Regular" w:eastAsia="나눔스퀘어라운드 Regular" w:hAnsi="나눔스퀘어라운드 Regular"/>
        </w:rPr>
        <w:br/>
      </w:r>
      <w:r w:rsidRPr="00971485">
        <w:rPr>
          <w:rFonts w:ascii="나눔스퀘어라운드 Regular" w:eastAsia="나눔스퀘어라운드 Regular" w:hAnsi="나눔스퀘어라운드 Regular" w:hint="eastAsia"/>
        </w:rPr>
        <w:t>Homework</w:t>
      </w:r>
      <w:r w:rsidR="008C148B" w:rsidRPr="00971485">
        <w:rPr>
          <w:rFonts w:ascii="나눔스퀘어라운드 Regular" w:eastAsia="나눔스퀘어라운드 Regular" w:hAnsi="나눔스퀘어라운드 Regular"/>
        </w:rPr>
        <w:t xml:space="preserve"> 03</w:t>
      </w:r>
      <w:r w:rsidR="00B4132C" w:rsidRPr="00971485">
        <w:rPr>
          <w:rFonts w:ascii="나눔스퀘어라운드 Regular" w:eastAsia="나눔스퀘어라운드 Regular" w:hAnsi="나눔스퀘어라운드 Regular"/>
        </w:rPr>
        <w:br/>
      </w:r>
      <w:r w:rsidR="00B4132C" w:rsidRPr="00971485">
        <w:rPr>
          <w:rFonts w:ascii="나눔스퀘어라운드 Regular" w:eastAsia="나눔스퀘어라운드 Regular" w:hAnsi="나눔스퀘어라운드 Regular"/>
          <w:sz w:val="40"/>
        </w:rPr>
        <w:br/>
      </w:r>
      <w:r w:rsidR="00B0057D" w:rsidRPr="00971485">
        <w:rPr>
          <w:rFonts w:ascii="나눔스퀘어라운드 Regular" w:eastAsia="나눔스퀘어라운드 Regular" w:hAnsi="나눔스퀘어라운드 Regular"/>
          <w:sz w:val="72"/>
        </w:rPr>
        <w:br/>
      </w:r>
      <w:r w:rsidR="00A92985" w:rsidRPr="00971485">
        <w:rPr>
          <w:rFonts w:ascii="나눔스퀘어라운드 Regular" w:eastAsia="나눔스퀘어라운드 Regular" w:hAnsi="나눔스퀘어라운드 Regular"/>
          <w:sz w:val="72"/>
        </w:rPr>
        <w:br/>
      </w:r>
      <w:r w:rsidR="00B0057D" w:rsidRPr="00971485">
        <w:rPr>
          <w:rFonts w:ascii="나눔스퀘어라운드 Regular" w:eastAsia="나눔스퀘어라운드 Regular" w:hAnsi="나눔스퀘어라운드 Regular"/>
          <w:sz w:val="24"/>
        </w:rPr>
        <w:br/>
      </w:r>
      <w:r w:rsidRPr="00971485">
        <w:rPr>
          <w:rFonts w:ascii="나눔스퀘어라운드 Regular" w:eastAsia="나눔스퀘어라운드 Regular" w:hAnsi="나눔스퀘어라운드 Regular"/>
          <w:sz w:val="56"/>
        </w:rPr>
        <w:t>201204025</w:t>
      </w:r>
      <w:r w:rsidRPr="00971485">
        <w:rPr>
          <w:rFonts w:ascii="나눔스퀘어라운드 Regular" w:eastAsia="나눔스퀘어라운드 Regular" w:hAnsi="나눔스퀘어라운드 Regular"/>
          <w:sz w:val="56"/>
        </w:rPr>
        <w:br/>
      </w:r>
      <w:proofErr w:type="spellStart"/>
      <w:r w:rsidRPr="00971485">
        <w:rPr>
          <w:rFonts w:ascii="나눔스퀘어라운드 Regular" w:eastAsia="나눔스퀘어라운드 Regular" w:hAnsi="나눔스퀘어라운드 Regular" w:hint="eastAsia"/>
          <w:sz w:val="56"/>
        </w:rPr>
        <w:t>김대래</w:t>
      </w:r>
      <w:proofErr w:type="spellEnd"/>
      <w:r w:rsidR="00B0057D" w:rsidRPr="00971485">
        <w:rPr>
          <w:rFonts w:ascii="나눔스퀘어라운드 Regular" w:eastAsia="나눔스퀘어라운드 Regular" w:hAnsi="나눔스퀘어라운드 Regular"/>
          <w:sz w:val="48"/>
        </w:rPr>
        <w:br/>
      </w:r>
      <w:r w:rsidR="00A92985" w:rsidRPr="00971485">
        <w:rPr>
          <w:rFonts w:ascii="나눔스퀘어라운드 Regular" w:eastAsia="나눔스퀘어라운드 Regular" w:hAnsi="나눔스퀘어라운드 Regular"/>
          <w:sz w:val="48"/>
        </w:rPr>
        <w:br/>
      </w:r>
      <w:bookmarkStart w:id="0" w:name="_GoBack"/>
      <w:bookmarkEnd w:id="0"/>
      <w:r w:rsidRPr="00971485">
        <w:rPr>
          <w:rFonts w:ascii="나눔스퀘어라운드 Regular" w:eastAsia="나눔스퀘어라운드 Regular" w:hAnsi="나눔스퀘어라운드 Regular"/>
          <w:sz w:val="48"/>
        </w:rPr>
        <w:br/>
      </w:r>
      <w:r w:rsidR="008C148B" w:rsidRPr="00971485">
        <w:rPr>
          <w:rFonts w:ascii="나눔스퀘어라운드 Regular" w:eastAsia="나눔스퀘어라운드 Regular" w:hAnsi="나눔스퀘어라운드 Regular" w:hint="eastAsia"/>
          <w:sz w:val="48"/>
        </w:rPr>
        <w:t xml:space="preserve">담당 </w:t>
      </w:r>
      <w:proofErr w:type="gramStart"/>
      <w:r w:rsidRPr="00971485">
        <w:rPr>
          <w:rFonts w:ascii="나눔스퀘어라운드 Regular" w:eastAsia="나눔스퀘어라운드 Regular" w:hAnsi="나눔스퀘어라운드 Regular" w:hint="eastAsia"/>
          <w:sz w:val="48"/>
        </w:rPr>
        <w:t>교수</w:t>
      </w:r>
      <w:r w:rsidR="00B0057D" w:rsidRPr="00971485">
        <w:rPr>
          <w:rFonts w:ascii="나눔스퀘어라운드 Regular" w:eastAsia="나눔스퀘어라운드 Regular" w:hAnsi="나눔스퀘어라운드 Regular"/>
          <w:sz w:val="48"/>
        </w:rPr>
        <w:t xml:space="preserve"> </w:t>
      </w:r>
      <w:r w:rsidRPr="00971485">
        <w:rPr>
          <w:rFonts w:ascii="나눔스퀘어라운드 Regular" w:eastAsia="나눔스퀘어라운드 Regular" w:hAnsi="나눔스퀘어라운드 Regular"/>
          <w:sz w:val="48"/>
        </w:rPr>
        <w:t>:</w:t>
      </w:r>
      <w:proofErr w:type="gramEnd"/>
      <w:r w:rsidRPr="00971485">
        <w:rPr>
          <w:rFonts w:ascii="나눔스퀘어라운드 Regular" w:eastAsia="나눔스퀘어라운드 Regular" w:hAnsi="나눔스퀘어라운드 Regular"/>
          <w:sz w:val="48"/>
        </w:rPr>
        <w:t xml:space="preserve"> </w:t>
      </w:r>
      <w:r w:rsidRPr="00971485">
        <w:rPr>
          <w:rFonts w:ascii="나눔스퀘어라운드 Regular" w:eastAsia="나눔스퀘어라운드 Regular" w:hAnsi="나눔스퀘어라운드 Regular" w:hint="eastAsia"/>
          <w:sz w:val="48"/>
        </w:rPr>
        <w:t>류재철</w:t>
      </w:r>
      <w:r w:rsidRPr="00971485">
        <w:rPr>
          <w:rFonts w:ascii="나눔스퀘어라운드 Regular" w:eastAsia="나눔스퀘어라운드 Regular" w:hAnsi="나눔스퀘어라운드 Regular"/>
          <w:sz w:val="48"/>
        </w:rPr>
        <w:br/>
      </w:r>
      <w:r w:rsidRPr="00971485">
        <w:rPr>
          <w:rFonts w:ascii="나눔스퀘어라운드 Regular" w:eastAsia="나눔스퀘어라운드 Regular" w:hAnsi="나눔스퀘어라운드 Regular" w:hint="eastAsia"/>
          <w:sz w:val="48"/>
        </w:rPr>
        <w:t>과목</w:t>
      </w:r>
      <w:r w:rsidR="00B0057D" w:rsidRPr="00971485">
        <w:rPr>
          <w:rFonts w:ascii="나눔스퀘어라운드 Regular" w:eastAsia="나눔스퀘어라운드 Regular" w:hAnsi="나눔스퀘어라운드 Regular"/>
          <w:sz w:val="48"/>
        </w:rPr>
        <w:t xml:space="preserve"> </w:t>
      </w:r>
      <w:r w:rsidRPr="00971485">
        <w:rPr>
          <w:rFonts w:ascii="나눔스퀘어라운드 Regular" w:eastAsia="나눔스퀘어라운드 Regular" w:hAnsi="나눔스퀘어라운드 Regular"/>
          <w:sz w:val="48"/>
        </w:rPr>
        <w:t xml:space="preserve">: </w:t>
      </w:r>
      <w:r w:rsidRPr="00971485">
        <w:rPr>
          <w:rFonts w:ascii="나눔스퀘어라운드 Regular" w:eastAsia="나눔스퀘어라운드 Regular" w:hAnsi="나눔스퀘어라운드 Regular" w:hint="eastAsia"/>
          <w:sz w:val="48"/>
        </w:rPr>
        <w:t>정보보호</w:t>
      </w:r>
      <w:r w:rsidRPr="00971485">
        <w:rPr>
          <w:rFonts w:ascii="나눔스퀘어라운드 Regular" w:eastAsia="나눔스퀘어라운드 Regular" w:hAnsi="나눔스퀘어라운드 Regular"/>
          <w:sz w:val="48"/>
        </w:rPr>
        <w:br/>
      </w:r>
      <w:r w:rsidRPr="00971485">
        <w:rPr>
          <w:rFonts w:ascii="나눔스퀘어라운드 Regular" w:eastAsia="나눔스퀘어라운드 Regular" w:hAnsi="나눔스퀘어라운드 Regular" w:hint="eastAsia"/>
          <w:sz w:val="48"/>
        </w:rPr>
        <w:t xml:space="preserve">분반 </w:t>
      </w:r>
      <w:r w:rsidRPr="00971485">
        <w:rPr>
          <w:rFonts w:ascii="나눔스퀘어라운드 Regular" w:eastAsia="나눔스퀘어라운드 Regular" w:hAnsi="나눔스퀘어라운드 Regular"/>
          <w:sz w:val="48"/>
        </w:rPr>
        <w:t xml:space="preserve">: 00 </w:t>
      </w:r>
      <w:r w:rsidRPr="00971485">
        <w:rPr>
          <w:rFonts w:ascii="나눔스퀘어라운드 Regular" w:eastAsia="나눔스퀘어라운드 Regular" w:hAnsi="나눔스퀘어라운드 Regular" w:hint="eastAsia"/>
          <w:sz w:val="48"/>
        </w:rPr>
        <w:t>분반</w:t>
      </w:r>
    </w:p>
    <w:p w:rsidR="006D435B" w:rsidRPr="00971485" w:rsidRDefault="003E19B5" w:rsidP="00AD5ECF">
      <w:pPr>
        <w:pStyle w:val="2"/>
        <w:spacing w:line="276" w:lineRule="auto"/>
        <w:rPr>
          <w:rFonts w:ascii="나눔스퀘어라운드 Regular" w:eastAsia="나눔스퀘어라운드 Regular" w:hAnsi="나눔스퀘어라운드 Regular"/>
          <w:sz w:val="72"/>
        </w:rPr>
      </w:pPr>
      <w:r w:rsidRPr="00971485">
        <w:rPr>
          <w:rFonts w:ascii="나눔스퀘어라운드 Regular" w:eastAsia="나눔스퀘어라운드 Regular" w:hAnsi="나눔스퀘어라운드 Regular" w:hint="eastAsia"/>
          <w:sz w:val="72"/>
        </w:rPr>
        <w:lastRenderedPageBreak/>
        <w:t>Index</w:t>
      </w:r>
    </w:p>
    <w:tbl>
      <w:tblPr>
        <w:tblStyle w:val="a7"/>
        <w:tblpPr w:leftFromText="142" w:rightFromText="142" w:vertAnchor="text" w:horzAnchor="margin" w:tblpY="314"/>
        <w:tblW w:w="4945" w:type="pct"/>
        <w:tblLook w:val="04A0" w:firstRow="1" w:lastRow="0" w:firstColumn="1" w:lastColumn="0" w:noHBand="0" w:noVBand="1"/>
        <w:tblDescription w:val="목차"/>
      </w:tblPr>
      <w:tblGrid>
        <w:gridCol w:w="5386"/>
        <w:gridCol w:w="4253"/>
      </w:tblGrid>
      <w:tr w:rsidR="00B4132C" w:rsidRPr="00971485" w:rsidTr="00B41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4" w:type="pct"/>
          </w:tcPr>
          <w:p w:rsidR="00B4132C" w:rsidRPr="00971485" w:rsidRDefault="00B4132C" w:rsidP="00B4132C">
            <w:pPr>
              <w:spacing w:line="276" w:lineRule="auto"/>
              <w:jc w:val="right"/>
              <w:rPr>
                <w:rFonts w:ascii="나눔스퀘어라운드 Regular" w:eastAsia="나눔스퀘어라운드 Regular" w:hAnsi="나눔스퀘어라운드 Regular"/>
                <w:sz w:val="22"/>
              </w:rPr>
            </w:pPr>
          </w:p>
        </w:tc>
        <w:tc>
          <w:tcPr>
            <w:tcW w:w="2206" w:type="pct"/>
          </w:tcPr>
          <w:p w:rsidR="00B4132C" w:rsidRPr="00971485" w:rsidRDefault="00B4132C" w:rsidP="00B4132C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/>
                <w:sz w:val="22"/>
              </w:rPr>
            </w:pPr>
            <w:r w:rsidRPr="00971485">
              <w:rPr>
                <w:rFonts w:ascii="나눔스퀘어라운드 Regular" w:eastAsia="나눔스퀘어라운드 Regular" w:hAnsi="나눔스퀘어라운드 Regular"/>
                <w:sz w:val="22"/>
              </w:rPr>
              <w:t>Page</w:t>
            </w:r>
          </w:p>
        </w:tc>
      </w:tr>
      <w:tr w:rsidR="00B4132C" w:rsidRPr="00971485" w:rsidTr="00B41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pct"/>
          </w:tcPr>
          <w:p w:rsidR="00B4132C" w:rsidRPr="00971485" w:rsidRDefault="00B4132C" w:rsidP="00B4132C">
            <w:pPr>
              <w:spacing w:line="276" w:lineRule="auto"/>
              <w:rPr>
                <w:rFonts w:ascii="나눔스퀘어라운드 Regular" w:eastAsia="나눔스퀘어라운드 Regular" w:hAnsi="나눔스퀘어라운드 Regular"/>
                <w:sz w:val="32"/>
              </w:rPr>
            </w:pPr>
            <w:r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>Index</w:t>
            </w:r>
          </w:p>
        </w:tc>
        <w:tc>
          <w:tcPr>
            <w:tcW w:w="2206" w:type="pct"/>
          </w:tcPr>
          <w:p w:rsidR="00B4132C" w:rsidRPr="00971485" w:rsidRDefault="00B4132C" w:rsidP="00B4132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/>
              </w:rPr>
            </w:pPr>
            <w:r w:rsidRPr="00971485">
              <w:rPr>
                <w:rFonts w:ascii="나눔스퀘어라운드 Regular" w:eastAsia="나눔스퀘어라운드 Regular" w:hAnsi="나눔스퀘어라운드 Regular" w:hint="eastAsia"/>
              </w:rPr>
              <w:t>2</w:t>
            </w:r>
          </w:p>
        </w:tc>
      </w:tr>
      <w:tr w:rsidR="00B4132C" w:rsidRPr="00971485" w:rsidTr="00B41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pct"/>
          </w:tcPr>
          <w:p w:rsidR="00B4132C" w:rsidRPr="00971485" w:rsidRDefault="00B4132C" w:rsidP="00B4132C">
            <w:pPr>
              <w:spacing w:line="276" w:lineRule="auto"/>
              <w:rPr>
                <w:rFonts w:ascii="나눔스퀘어라운드 Regular" w:eastAsia="나눔스퀘어라운드 Regular" w:hAnsi="나눔스퀘어라운드 Regular"/>
                <w:sz w:val="32"/>
              </w:rPr>
            </w:pPr>
            <w:r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>과제 개요</w:t>
            </w:r>
          </w:p>
        </w:tc>
        <w:tc>
          <w:tcPr>
            <w:tcW w:w="2206" w:type="pct"/>
          </w:tcPr>
          <w:p w:rsidR="00B4132C" w:rsidRPr="00971485" w:rsidRDefault="00B4132C" w:rsidP="00B4132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/>
              </w:rPr>
            </w:pPr>
            <w:r w:rsidRPr="00971485">
              <w:rPr>
                <w:rFonts w:ascii="나눔스퀘어라운드 Regular" w:eastAsia="나눔스퀘어라운드 Regular" w:hAnsi="나눔스퀘어라운드 Regular" w:hint="eastAsia"/>
              </w:rPr>
              <w:t>3</w:t>
            </w:r>
          </w:p>
        </w:tc>
      </w:tr>
      <w:tr w:rsidR="00B4132C" w:rsidRPr="00971485" w:rsidTr="00B41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pct"/>
          </w:tcPr>
          <w:p w:rsidR="00B4132C" w:rsidRPr="00971485" w:rsidRDefault="00B4132C" w:rsidP="00B4132C">
            <w:pPr>
              <w:spacing w:line="276" w:lineRule="auto"/>
              <w:rPr>
                <w:rFonts w:ascii="나눔스퀘어라운드 Regular" w:eastAsia="나눔스퀘어라운드 Regular" w:hAnsi="나눔스퀘어라운드 Regular"/>
                <w:sz w:val="32"/>
              </w:rPr>
            </w:pPr>
            <w:r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>과제</w:t>
            </w:r>
            <w:r w:rsidR="008C148B"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>_1 XOR</w:t>
            </w:r>
            <w:r w:rsidR="00A652A9" w:rsidRPr="00971485">
              <w:rPr>
                <w:rFonts w:ascii="나눔스퀘어라운드 Regular" w:eastAsia="나눔스퀘어라운드 Regular" w:hAnsi="나눔스퀘어라운드 Regular"/>
                <w:sz w:val="32"/>
              </w:rPr>
              <w:t xml:space="preserve"> </w:t>
            </w:r>
            <w:r w:rsidR="00A652A9"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>암호(</w:t>
            </w:r>
            <w:r w:rsidR="00A652A9" w:rsidRPr="00971485">
              <w:rPr>
                <w:rFonts w:ascii="나눔스퀘어라운드 Regular" w:eastAsia="나눔스퀘어라운드 Regular" w:hAnsi="나눔스퀘어라운드 Regular"/>
                <w:sz w:val="32"/>
              </w:rPr>
              <w:t>XOR Cipher)</w:t>
            </w:r>
          </w:p>
        </w:tc>
        <w:tc>
          <w:tcPr>
            <w:tcW w:w="2206" w:type="pct"/>
          </w:tcPr>
          <w:p w:rsidR="00B4132C" w:rsidRPr="00971485" w:rsidRDefault="00B4132C" w:rsidP="00B4132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/>
              </w:rPr>
            </w:pPr>
            <w:r w:rsidRPr="00971485">
              <w:rPr>
                <w:rFonts w:ascii="나눔스퀘어라운드 Regular" w:eastAsia="나눔스퀘어라운드 Regular" w:hAnsi="나눔스퀘어라운드 Regular"/>
              </w:rPr>
              <w:t>4</w:t>
            </w:r>
          </w:p>
        </w:tc>
      </w:tr>
      <w:tr w:rsidR="00B4132C" w:rsidRPr="00971485" w:rsidTr="00B41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pct"/>
          </w:tcPr>
          <w:p w:rsidR="00B4132C" w:rsidRPr="00971485" w:rsidRDefault="00B4132C" w:rsidP="00B4132C">
            <w:pPr>
              <w:spacing w:line="276" w:lineRule="auto"/>
              <w:rPr>
                <w:rFonts w:ascii="나눔스퀘어라운드 Regular" w:eastAsia="나눔스퀘어라운드 Regular" w:hAnsi="나눔스퀘어라운드 Regular"/>
                <w:sz w:val="32"/>
              </w:rPr>
            </w:pPr>
            <w:r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>과제_</w:t>
            </w:r>
            <w:r w:rsidR="008C148B" w:rsidRPr="00971485">
              <w:rPr>
                <w:rFonts w:ascii="나눔스퀘어라운드 Regular" w:eastAsia="나눔스퀘어라운드 Regular" w:hAnsi="나눔스퀘어라운드 Regular"/>
                <w:sz w:val="32"/>
              </w:rPr>
              <w:t xml:space="preserve">2 </w:t>
            </w:r>
            <w:r w:rsidR="00A652A9"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 xml:space="preserve">무차별 </w:t>
            </w:r>
            <w:proofErr w:type="spellStart"/>
            <w:r w:rsidR="00A652A9"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>대입공격</w:t>
            </w:r>
            <w:proofErr w:type="spellEnd"/>
            <w:r w:rsidR="00A652A9" w:rsidRPr="00971485">
              <w:rPr>
                <w:rFonts w:ascii="나눔스퀘어라운드 Regular" w:eastAsia="나눔스퀘어라운드 Regular" w:hAnsi="나눔스퀘어라운드 Regular"/>
                <w:sz w:val="32"/>
              </w:rPr>
              <w:br/>
              <w:t>(</w:t>
            </w:r>
            <w:r w:rsidR="00A652A9"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>Brute-</w:t>
            </w:r>
            <w:r w:rsidR="008C148B"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>Force</w:t>
            </w:r>
            <w:r w:rsidR="00A652A9" w:rsidRPr="00971485">
              <w:rPr>
                <w:rFonts w:ascii="나눔스퀘어라운드 Regular" w:eastAsia="나눔스퀘어라운드 Regular" w:hAnsi="나눔스퀘어라운드 Regular"/>
                <w:sz w:val="32"/>
              </w:rPr>
              <w:t xml:space="preserve"> </w:t>
            </w:r>
            <w:r w:rsidR="00A652A9"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>Attack)</w:t>
            </w:r>
          </w:p>
        </w:tc>
        <w:tc>
          <w:tcPr>
            <w:tcW w:w="2206" w:type="pct"/>
          </w:tcPr>
          <w:p w:rsidR="00B4132C" w:rsidRPr="00971485" w:rsidRDefault="00B0057D" w:rsidP="00B4132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/>
              </w:rPr>
            </w:pPr>
            <w:r w:rsidRPr="00971485">
              <w:rPr>
                <w:rFonts w:ascii="나눔스퀘어라운드 Regular" w:eastAsia="나눔스퀘어라운드 Regular" w:hAnsi="나눔스퀘어라운드 Regular"/>
              </w:rPr>
              <w:t>6</w:t>
            </w:r>
          </w:p>
        </w:tc>
      </w:tr>
      <w:tr w:rsidR="00B4132C" w:rsidRPr="00971485" w:rsidTr="00B41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pct"/>
          </w:tcPr>
          <w:p w:rsidR="00B4132C" w:rsidRPr="00971485" w:rsidRDefault="00B4132C" w:rsidP="00B4132C">
            <w:pPr>
              <w:spacing w:line="276" w:lineRule="auto"/>
              <w:rPr>
                <w:rFonts w:ascii="나눔스퀘어라운드 Regular" w:eastAsia="나눔스퀘어라운드 Regular" w:hAnsi="나눔스퀘어라운드 Regular"/>
                <w:sz w:val="32"/>
              </w:rPr>
            </w:pPr>
            <w:r w:rsidRPr="00971485">
              <w:rPr>
                <w:rFonts w:ascii="나눔스퀘어라운드 Regular" w:eastAsia="나눔스퀘어라운드 Regular" w:hAnsi="나눔스퀘어라운드 Regular" w:hint="eastAsia"/>
                <w:sz w:val="32"/>
              </w:rPr>
              <w:t>결과 화면</w:t>
            </w:r>
          </w:p>
        </w:tc>
        <w:tc>
          <w:tcPr>
            <w:tcW w:w="2206" w:type="pct"/>
          </w:tcPr>
          <w:p w:rsidR="00B4132C" w:rsidRPr="00971485" w:rsidRDefault="00034951" w:rsidP="00B4132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8</w:t>
            </w:r>
          </w:p>
        </w:tc>
      </w:tr>
    </w:tbl>
    <w:p w:rsidR="00B4132C" w:rsidRPr="00971485" w:rsidRDefault="00B4132C" w:rsidP="00AD5ECF">
      <w:pPr>
        <w:spacing w:line="276" w:lineRule="auto"/>
        <w:rPr>
          <w:rFonts w:ascii="나눔스퀘어라운드 Regular" w:eastAsia="나눔스퀘어라운드 Regular" w:hAnsi="나눔스퀘어라운드 Regular" w:hint="eastAsia"/>
        </w:rPr>
      </w:pPr>
    </w:p>
    <w:p w:rsidR="009A7334" w:rsidRPr="00971485" w:rsidRDefault="009A7334" w:rsidP="00AD5ECF">
      <w:pPr>
        <w:spacing w:line="276" w:lineRule="auto"/>
        <w:rPr>
          <w:rFonts w:ascii="나눔스퀘어라운드 Regular" w:eastAsia="나눔스퀘어라운드 Regular" w:hAnsi="나눔스퀘어라운드 Regular"/>
        </w:rPr>
      </w:pPr>
    </w:p>
    <w:p w:rsidR="009A7334" w:rsidRPr="00971485" w:rsidRDefault="009A7334" w:rsidP="00AD5ECF">
      <w:pPr>
        <w:spacing w:line="276" w:lineRule="auto"/>
        <w:rPr>
          <w:rFonts w:ascii="나눔스퀘어라운드 Regular" w:eastAsia="나눔스퀘어라운드 Regular" w:hAnsi="나눔스퀘어라운드 Regular"/>
        </w:rPr>
      </w:pPr>
    </w:p>
    <w:p w:rsidR="00B4132C" w:rsidRPr="00971485" w:rsidRDefault="00B4132C" w:rsidP="00B4132C">
      <w:pPr>
        <w:spacing w:line="276" w:lineRule="auto"/>
        <w:jc w:val="right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>개발 환경</w:t>
      </w:r>
    </w:p>
    <w:p w:rsidR="00B4132C" w:rsidRPr="00971485" w:rsidRDefault="00B4132C" w:rsidP="00B4132C">
      <w:pPr>
        <w:spacing w:line="276" w:lineRule="auto"/>
        <w:jc w:val="right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 xml:space="preserve">OS: Linux </w:t>
      </w:r>
      <w:r w:rsidRPr="00971485">
        <w:rPr>
          <w:rFonts w:ascii="나눔스퀘어라운드 Regular" w:eastAsia="나눔스퀘어라운드 Regular" w:hAnsi="나눔스퀘어라운드 Regular"/>
        </w:rPr>
        <w:t>Ubuntu</w:t>
      </w:r>
      <w:r w:rsidRPr="00971485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971485">
        <w:rPr>
          <w:rFonts w:ascii="나눔스퀘어라운드 Regular" w:eastAsia="나눔스퀘어라운드 Regular" w:hAnsi="나눔스퀘어라운드 Regular"/>
        </w:rPr>
        <w:t>– Virtual Box</w:t>
      </w:r>
    </w:p>
    <w:p w:rsidR="00B4132C" w:rsidRPr="00971485" w:rsidRDefault="00B4132C" w:rsidP="00B4132C">
      <w:pPr>
        <w:spacing w:line="276" w:lineRule="auto"/>
        <w:jc w:val="right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/>
        </w:rPr>
        <w:t>Language: C</w:t>
      </w:r>
    </w:p>
    <w:p w:rsidR="00B4132C" w:rsidRPr="00971485" w:rsidRDefault="00B4132C" w:rsidP="00B4132C">
      <w:pPr>
        <w:spacing w:line="276" w:lineRule="auto"/>
        <w:jc w:val="right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/>
        </w:rPr>
        <w:t>T</w:t>
      </w:r>
      <w:r w:rsidRPr="00971485">
        <w:rPr>
          <w:rFonts w:ascii="나눔스퀘어라운드 Regular" w:eastAsia="나눔스퀘어라운드 Regular" w:hAnsi="나눔스퀘어라운드 Regular" w:hint="eastAsia"/>
        </w:rPr>
        <w:t>ool: vim</w:t>
      </w:r>
    </w:p>
    <w:p w:rsidR="007E0C4E" w:rsidRPr="00971485" w:rsidRDefault="007E0C4E" w:rsidP="00AD5ECF">
      <w:pPr>
        <w:spacing w:line="276" w:lineRule="auto"/>
        <w:rPr>
          <w:rFonts w:ascii="나눔스퀘어라운드 Regular" w:eastAsia="나눔스퀘어라운드 Regular" w:hAnsi="나눔스퀘어라운드 Regular" w:cstheme="majorBidi"/>
          <w:b/>
          <w:color w:val="7A4F13" w:themeColor="accent1" w:themeShade="80"/>
          <w:sz w:val="38"/>
          <w:szCs w:val="26"/>
        </w:rPr>
      </w:pPr>
      <w:r w:rsidRPr="00971485">
        <w:rPr>
          <w:rFonts w:ascii="나눔스퀘어라운드 Regular" w:eastAsia="나눔스퀘어라운드 Regular" w:hAnsi="나눔스퀘어라운드 Regular"/>
        </w:rPr>
        <w:br w:type="page"/>
      </w:r>
    </w:p>
    <w:p w:rsidR="006D435B" w:rsidRPr="00971485" w:rsidRDefault="007E0C4E" w:rsidP="00AD5ECF">
      <w:pPr>
        <w:pStyle w:val="2"/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lastRenderedPageBreak/>
        <w:t>과제 개요</w:t>
      </w:r>
    </w:p>
    <w:p w:rsidR="007E0C4E" w:rsidRPr="00971485" w:rsidRDefault="007E0C4E" w:rsidP="00AD5ECF">
      <w:pPr>
        <w:pStyle w:val="a"/>
        <w:spacing w:line="276" w:lineRule="auto"/>
        <w:rPr>
          <w:rFonts w:ascii="나눔스퀘어라운드 Regular" w:eastAsia="나눔스퀘어라운드 Regular" w:hAnsi="나눔스퀘어라운드 Regular"/>
          <w:sz w:val="24"/>
        </w:rPr>
      </w:pPr>
      <w:r w:rsidRPr="00971485">
        <w:rPr>
          <w:rFonts w:ascii="나눔스퀘어라운드 Regular" w:eastAsia="나눔스퀘어라운드 Regular" w:hAnsi="나눔스퀘어라운드 Regular" w:hint="eastAsia"/>
          <w:sz w:val="24"/>
        </w:rPr>
        <w:t>과제_</w:t>
      </w:r>
      <w:r w:rsidRPr="00971485">
        <w:rPr>
          <w:rFonts w:ascii="나눔스퀘어라운드 Regular" w:eastAsia="나눔스퀘어라운드 Regular" w:hAnsi="나눔스퀘어라운드 Regular"/>
          <w:sz w:val="24"/>
        </w:rPr>
        <w:t xml:space="preserve">1 </w:t>
      </w:r>
      <w:r w:rsidR="007D354F" w:rsidRPr="00971485">
        <w:rPr>
          <w:rFonts w:ascii="나눔스퀘어라운드 Regular" w:eastAsia="나눔스퀘어라운드 Regular" w:hAnsi="나눔스퀘어라운드 Regular"/>
          <w:sz w:val="24"/>
        </w:rPr>
        <w:t>XOR</w:t>
      </w:r>
      <w:r w:rsidR="00A652A9" w:rsidRPr="00971485">
        <w:rPr>
          <w:rFonts w:ascii="나눔스퀘어라운드 Regular" w:eastAsia="나눔스퀘어라운드 Regular" w:hAnsi="나눔스퀘어라운드 Regular"/>
          <w:sz w:val="24"/>
        </w:rPr>
        <w:t xml:space="preserve"> </w:t>
      </w:r>
      <w:r w:rsidR="00A652A9" w:rsidRPr="00971485">
        <w:rPr>
          <w:rFonts w:ascii="나눔스퀘어라운드 Regular" w:eastAsia="나눔스퀘어라운드 Regular" w:hAnsi="나눔스퀘어라운드 Regular" w:hint="eastAsia"/>
          <w:sz w:val="24"/>
        </w:rPr>
        <w:t>암호(</w:t>
      </w:r>
      <w:r w:rsidR="00A652A9" w:rsidRPr="00971485">
        <w:rPr>
          <w:rFonts w:ascii="나눔스퀘어라운드 Regular" w:eastAsia="나눔스퀘어라운드 Regular" w:hAnsi="나눔스퀘어라운드 Regular"/>
          <w:sz w:val="24"/>
        </w:rPr>
        <w:t>XOR Cipher)</w:t>
      </w:r>
    </w:p>
    <w:p w:rsidR="00C13F03" w:rsidRPr="00971485" w:rsidRDefault="009373D5" w:rsidP="00AD5ECF">
      <w:pPr>
        <w:pStyle w:val="a"/>
        <w:numPr>
          <w:ilvl w:val="0"/>
          <w:numId w:val="0"/>
        </w:numPr>
        <w:spacing w:line="276" w:lineRule="auto"/>
        <w:ind w:left="389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>XOR</w:t>
      </w:r>
      <w:r w:rsidRPr="00971485">
        <w:rPr>
          <w:rFonts w:ascii="나눔스퀘어라운드 Regular" w:eastAsia="나눔스퀘어라운드 Regular" w:hAnsi="나눔스퀘어라운드 Regular"/>
        </w:rPr>
        <w:t xml:space="preserve"> </w:t>
      </w:r>
      <w:r w:rsidRPr="00971485">
        <w:rPr>
          <w:rFonts w:ascii="나눔스퀘어라운드 Regular" w:eastAsia="나눔스퀘어라운드 Regular" w:hAnsi="나눔스퀘어라운드 Regular" w:hint="eastAsia"/>
        </w:rPr>
        <w:t xml:space="preserve">암호는 </w:t>
      </w:r>
      <w:r w:rsidR="00C13F03"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>암호화하고자 하는 내용(</w:t>
      </w:r>
      <w:proofErr w:type="spellStart"/>
      <w:r w:rsidR="00C13F03"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>평문</w:t>
      </w:r>
      <w:proofErr w:type="spellEnd"/>
      <w:r w:rsidR="00C13F03" w:rsidRPr="00971485">
        <w:rPr>
          <w:rFonts w:ascii="나눔스퀘어라운드 Regular" w:eastAsia="나눔스퀘어라운드 Regular" w:hAnsi="나눔스퀘어라운드 Regular"/>
          <w:shd w:val="pct15" w:color="auto" w:fill="FFFFFF"/>
        </w:rPr>
        <w:t>: plaintext)</w:t>
      </w:r>
      <w:r w:rsidR="00C13F03"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>을</w:t>
      </w:r>
      <w:r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 xml:space="preserve"> 글자마다 </w:t>
      </w:r>
      <w:r w:rsidRPr="00971485">
        <w:rPr>
          <w:rFonts w:ascii="나눔스퀘어라운드 Regular" w:eastAsia="나눔스퀘어라운드 Regular" w:hAnsi="나눔스퀘어라운드 Regular"/>
          <w:shd w:val="pct15" w:color="auto" w:fill="FFFFFF"/>
        </w:rPr>
        <w:t>16</w:t>
      </w:r>
      <w:r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>진수로 나타낸 hex</w:t>
      </w:r>
      <w:r w:rsidRPr="00971485">
        <w:rPr>
          <w:rFonts w:ascii="나눔스퀘어라운드 Regular" w:eastAsia="나눔스퀘어라운드 Regular" w:hAnsi="나눔스퀘어라운드 Regular"/>
          <w:shd w:val="pct15" w:color="auto" w:fill="FFFFFF"/>
        </w:rPr>
        <w:t xml:space="preserve"> </w:t>
      </w:r>
      <w:r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 xml:space="preserve">코드를 </w:t>
      </w:r>
      <w:r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>키</w:t>
      </w:r>
      <w:r w:rsidRPr="00971485">
        <w:rPr>
          <w:rFonts w:ascii="나눔스퀘어라운드 Regular" w:eastAsia="나눔스퀘어라운드 Regular" w:hAnsi="나눔스퀘어라운드 Regular"/>
          <w:shd w:val="pct15" w:color="auto" w:fill="FFFFFF"/>
        </w:rPr>
        <w:t xml:space="preserve">(Key) </w:t>
      </w:r>
      <w:r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>값에 따라</w:t>
      </w:r>
      <w:r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 xml:space="preserve"> </w:t>
      </w:r>
      <w:r w:rsidRPr="00971485">
        <w:rPr>
          <w:rFonts w:ascii="나눔스퀘어라운드 Regular" w:eastAsia="나눔스퀘어라운드 Regular" w:hAnsi="나눔스퀘어라운드 Regular"/>
          <w:shd w:val="pct15" w:color="auto" w:fill="FFFFFF"/>
        </w:rPr>
        <w:t>XOR</w:t>
      </w:r>
      <w:r w:rsidR="00A652A9" w:rsidRPr="00971485">
        <w:rPr>
          <w:rFonts w:ascii="나눔스퀘어라운드 Regular" w:eastAsia="나눔스퀘어라운드 Regular" w:hAnsi="나눔스퀘어라운드 Regular"/>
          <w:shd w:val="pct15" w:color="auto" w:fill="FFFFFF"/>
        </w:rPr>
        <w:t>(</w:t>
      </w:r>
      <w:proofErr w:type="spellStart"/>
      <w:r w:rsidR="00A652A9"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>비트연산</w:t>
      </w:r>
      <w:proofErr w:type="spellEnd"/>
      <w:r w:rsidR="00A652A9"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>)</w:t>
      </w:r>
      <w:r w:rsidRPr="00971485">
        <w:rPr>
          <w:rFonts w:ascii="나눔스퀘어라운드 Regular" w:eastAsia="나눔스퀘어라운드 Regular" w:hAnsi="나눔스퀘어라운드 Regular"/>
          <w:shd w:val="pct15" w:color="auto" w:fill="FFFFFF"/>
        </w:rPr>
        <w:t xml:space="preserve"> </w:t>
      </w:r>
      <w:r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 xml:space="preserve">하여 </w:t>
      </w:r>
      <w:r w:rsidR="00C13F03" w:rsidRPr="00971485">
        <w:rPr>
          <w:rFonts w:ascii="나눔스퀘어라운드 Regular" w:eastAsia="나눔스퀘어라운드 Regular" w:hAnsi="나눔스퀘어라운드 Regular" w:hint="eastAsia"/>
        </w:rPr>
        <w:t>다른 알파벳으로 치환하는 방식의 암호이다.</w:t>
      </w:r>
    </w:p>
    <w:p w:rsidR="00280F02" w:rsidRPr="00971485" w:rsidRDefault="009373D5" w:rsidP="00AD5ECF">
      <w:pPr>
        <w:pStyle w:val="a"/>
        <w:numPr>
          <w:ilvl w:val="0"/>
          <w:numId w:val="0"/>
        </w:numPr>
        <w:spacing w:before="100" w:beforeAutospacing="1" w:after="100" w:afterAutospacing="1" w:line="276" w:lineRule="auto"/>
        <w:rPr>
          <w:rFonts w:ascii="나눔스퀘어라운드 Regular" w:eastAsia="나눔스퀘어라운드 Regular" w:hAnsi="나눔스퀘어라운드 Regular"/>
          <w:sz w:val="24"/>
        </w:rPr>
      </w:pPr>
      <w:r w:rsidRPr="00971485">
        <w:rPr>
          <w:rFonts w:ascii="나눔스퀘어라운드 Regular" w:eastAsia="나눔스퀘어라운드 Regular" w:hAnsi="나눔스퀘어라운드 Regular"/>
          <w:noProof/>
        </w:rPr>
        <w:drawing>
          <wp:inline distT="0" distB="0" distL="0" distR="0">
            <wp:extent cx="6188710" cy="2009876"/>
            <wp:effectExtent l="0" t="0" r="2540" b="9525"/>
            <wp:docPr id="2" name="그림 2" descr="xor ìí¸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ìí¸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0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F7" w:rsidRPr="00971485" w:rsidRDefault="007168F7" w:rsidP="00AD5ECF">
      <w:pPr>
        <w:pStyle w:val="a"/>
        <w:numPr>
          <w:ilvl w:val="0"/>
          <w:numId w:val="0"/>
        </w:numPr>
        <w:spacing w:before="100" w:beforeAutospacing="1" w:after="100" w:afterAutospacing="1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E0C4E" w:rsidRPr="00971485" w:rsidRDefault="007E0C4E" w:rsidP="00AD5ECF">
      <w:pPr>
        <w:pStyle w:val="a"/>
        <w:spacing w:line="276" w:lineRule="auto"/>
        <w:rPr>
          <w:rFonts w:ascii="나눔스퀘어라운드 Regular" w:eastAsia="나눔스퀘어라운드 Regular" w:hAnsi="나눔스퀘어라운드 Regular"/>
          <w:sz w:val="24"/>
        </w:rPr>
      </w:pPr>
      <w:r w:rsidRPr="00971485">
        <w:rPr>
          <w:rFonts w:ascii="나눔스퀘어라운드 Regular" w:eastAsia="나눔스퀘어라운드 Regular" w:hAnsi="나눔스퀘어라운드 Regular" w:hint="eastAsia"/>
          <w:sz w:val="24"/>
        </w:rPr>
        <w:t>과제_</w:t>
      </w:r>
      <w:r w:rsidRPr="00971485">
        <w:rPr>
          <w:rFonts w:ascii="나눔스퀘어라운드 Regular" w:eastAsia="나눔스퀘어라운드 Regular" w:hAnsi="나눔스퀘어라운드 Regular"/>
          <w:sz w:val="24"/>
        </w:rPr>
        <w:t xml:space="preserve">2 </w:t>
      </w:r>
      <w:r w:rsidR="00A652A9" w:rsidRPr="00971485">
        <w:rPr>
          <w:rFonts w:ascii="나눔스퀘어라운드 Regular" w:eastAsia="나눔스퀘어라운드 Regular" w:hAnsi="나눔스퀘어라운드 Regular" w:hint="eastAsia"/>
          <w:sz w:val="24"/>
        </w:rPr>
        <w:t>무차별 대입 공격(</w:t>
      </w:r>
      <w:r w:rsidR="009373D5" w:rsidRPr="00971485">
        <w:rPr>
          <w:rFonts w:ascii="나눔스퀘어라운드 Regular" w:eastAsia="나눔스퀘어라운드 Regular" w:hAnsi="나눔스퀘어라운드 Regular" w:hint="eastAsia"/>
          <w:sz w:val="24"/>
        </w:rPr>
        <w:t>Brute-Force</w:t>
      </w:r>
      <w:r w:rsidR="009373D5" w:rsidRPr="00971485">
        <w:rPr>
          <w:rFonts w:ascii="나눔스퀘어라운드 Regular" w:eastAsia="나눔스퀘어라운드 Regular" w:hAnsi="나눔스퀘어라운드 Regular"/>
          <w:sz w:val="24"/>
        </w:rPr>
        <w:t xml:space="preserve"> </w:t>
      </w:r>
      <w:r w:rsidR="009373D5" w:rsidRPr="00971485">
        <w:rPr>
          <w:rFonts w:ascii="나눔스퀘어라운드 Regular" w:eastAsia="나눔스퀘어라운드 Regular" w:hAnsi="나눔스퀘어라운드 Regular" w:hint="eastAsia"/>
          <w:sz w:val="24"/>
        </w:rPr>
        <w:t>Attack</w:t>
      </w:r>
      <w:r w:rsidR="00A652A9" w:rsidRPr="00971485">
        <w:rPr>
          <w:rFonts w:ascii="나눔스퀘어라운드 Regular" w:eastAsia="나눔스퀘어라운드 Regular" w:hAnsi="나눔스퀘어라운드 Regular"/>
          <w:sz w:val="24"/>
        </w:rPr>
        <w:t>)</w:t>
      </w:r>
      <w:r w:rsidR="009373D5" w:rsidRPr="00971485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Pr="00971485">
        <w:rPr>
          <w:rFonts w:ascii="나눔스퀘어라운드 Regular" w:eastAsia="나눔스퀘어라운드 Regular" w:hAnsi="나눔스퀘어라운드 Regular" w:hint="eastAsia"/>
          <w:sz w:val="24"/>
        </w:rPr>
        <w:t>구현</w:t>
      </w:r>
    </w:p>
    <w:p w:rsidR="00280F02" w:rsidRPr="00971485" w:rsidRDefault="009373D5" w:rsidP="00AD5ECF">
      <w:pPr>
        <w:pStyle w:val="a"/>
        <w:numPr>
          <w:ilvl w:val="0"/>
          <w:numId w:val="0"/>
        </w:numPr>
        <w:spacing w:line="276" w:lineRule="auto"/>
        <w:ind w:left="389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>무차별 대입 공격(</w:t>
      </w:r>
      <w:r w:rsidRPr="00971485">
        <w:rPr>
          <w:rFonts w:ascii="나눔스퀘어라운드 Regular" w:eastAsia="나눔스퀘어라운드 Regular" w:hAnsi="나눔스퀘어라운드 Regular"/>
        </w:rPr>
        <w:t>Brute-Force Attack)</w:t>
      </w:r>
      <w:r w:rsidRPr="00971485">
        <w:rPr>
          <w:rFonts w:ascii="나눔스퀘어라운드 Regular" w:eastAsia="나눔스퀘어라운드 Regular" w:hAnsi="나눔스퀘어라운드 Regular" w:hint="eastAsia"/>
        </w:rPr>
        <w:t xml:space="preserve">은 특정한 암호를 풀기 위하여 </w:t>
      </w:r>
      <w:r w:rsidRPr="00971485">
        <w:rPr>
          <w:rFonts w:ascii="나눔스퀘어라운드 Regular" w:eastAsia="나눔스퀘어라운드 Regular" w:hAnsi="나눔스퀘어라운드 Regular" w:hint="eastAsia"/>
          <w:shd w:val="pct15" w:color="auto" w:fill="FFFFFF"/>
        </w:rPr>
        <w:t>가능한 모든 값들을 대입</w:t>
      </w:r>
      <w:r w:rsidRPr="00971485">
        <w:rPr>
          <w:rFonts w:ascii="나눔스퀘어라운드 Regular" w:eastAsia="나눔스퀘어라운드 Regular" w:hAnsi="나눔스퀘어라운드 Regular" w:hint="eastAsia"/>
        </w:rPr>
        <w:t xml:space="preserve">해보며 </w:t>
      </w:r>
      <w:r w:rsidRPr="00971485">
        <w:rPr>
          <w:rFonts w:ascii="나눔스퀘어라운드 Regular" w:eastAsia="나눔스퀘어라운드 Regular" w:hAnsi="나눔스퀘어라운드 Regular"/>
        </w:rPr>
        <w:t>key</w:t>
      </w:r>
      <w:r w:rsidRPr="00971485">
        <w:rPr>
          <w:rFonts w:ascii="나눔스퀘어라운드 Regular" w:eastAsia="나눔스퀘어라운드 Regular" w:hAnsi="나눔스퀘어라운드 Regular" w:hint="eastAsia"/>
        </w:rPr>
        <w:t>값을 찾는 방식의 공격방법이다.</w:t>
      </w:r>
    </w:p>
    <w:p w:rsidR="002A4889" w:rsidRPr="00971485" w:rsidRDefault="002A4889" w:rsidP="00AD5ECF">
      <w:pPr>
        <w:pStyle w:val="a"/>
        <w:numPr>
          <w:ilvl w:val="0"/>
          <w:numId w:val="0"/>
        </w:numPr>
        <w:spacing w:line="276" w:lineRule="auto"/>
        <w:ind w:left="389"/>
        <w:rPr>
          <w:rFonts w:ascii="나눔스퀘어라운드 Regular" w:eastAsia="나눔스퀘어라운드 Regular" w:hAnsi="나눔스퀘어라운드 Regular"/>
        </w:rPr>
      </w:pPr>
    </w:p>
    <w:p w:rsidR="00F02C0B" w:rsidRPr="00971485" w:rsidRDefault="00F02C0B">
      <w:pPr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/>
        </w:rPr>
        <w:br w:type="page"/>
      </w:r>
    </w:p>
    <w:p w:rsidR="007E0C4E" w:rsidRPr="00971485" w:rsidRDefault="007E0C4E" w:rsidP="00AD5ECF">
      <w:pPr>
        <w:spacing w:line="276" w:lineRule="auto"/>
        <w:rPr>
          <w:rFonts w:ascii="나눔스퀘어라운드 Regular" w:eastAsia="나눔스퀘어라운드 Regular" w:hAnsi="나눔스퀘어라운드 Regular"/>
        </w:rPr>
      </w:pPr>
    </w:p>
    <w:p w:rsidR="007E0C4E" w:rsidRPr="00971485" w:rsidRDefault="00C13F03" w:rsidP="00AD5ECF">
      <w:pPr>
        <w:pStyle w:val="2"/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>과제</w:t>
      </w:r>
      <w:r w:rsidR="00F02C0B" w:rsidRPr="00971485">
        <w:rPr>
          <w:rFonts w:ascii="나눔스퀘어라운드 Regular" w:eastAsia="나눔스퀘어라운드 Regular" w:hAnsi="나눔스퀘어라운드 Regular" w:hint="eastAsia"/>
        </w:rPr>
        <w:t xml:space="preserve">_1 </w:t>
      </w:r>
      <w:r w:rsidR="00F02C0B" w:rsidRPr="00971485">
        <w:rPr>
          <w:rFonts w:ascii="나눔스퀘어라운드 Regular" w:eastAsia="나눔스퀘어라운드 Regular" w:hAnsi="나눔스퀘어라운드 Regular"/>
        </w:rPr>
        <w:t>XOR</w:t>
      </w:r>
      <w:r w:rsidRPr="00971485">
        <w:rPr>
          <w:rFonts w:ascii="나눔스퀘어라운드 Regular" w:eastAsia="나눔스퀘어라운드 Regular" w:hAnsi="나눔스퀘어라운드 Regular" w:hint="eastAsia"/>
        </w:rPr>
        <w:t xml:space="preserve"> 암호(</w:t>
      </w:r>
      <w:r w:rsidR="00F02C0B" w:rsidRPr="00971485">
        <w:rPr>
          <w:rFonts w:ascii="나눔스퀘어라운드 Regular" w:eastAsia="나눔스퀘어라운드 Regular" w:hAnsi="나눔스퀘어라운드 Regular"/>
        </w:rPr>
        <w:t>XOR</w:t>
      </w:r>
      <w:r w:rsidRPr="00971485">
        <w:rPr>
          <w:rFonts w:ascii="나눔스퀘어라운드 Regular" w:eastAsia="나눔스퀘어라운드 Regular" w:hAnsi="나눔스퀘어라운드 Regular"/>
        </w:rPr>
        <w:t xml:space="preserve"> Cipher)</w:t>
      </w:r>
    </w:p>
    <w:p w:rsidR="00C13F03" w:rsidRPr="00971485" w:rsidRDefault="00DC24E1" w:rsidP="00AD5ECF">
      <w:pPr>
        <w:pStyle w:val="a"/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971485">
        <w:rPr>
          <w:rFonts w:ascii="나눔스퀘어라운드 Regular" w:eastAsia="나눔스퀘어라운드 Regular" w:hAnsi="나눔스퀘어라운드 Regular" w:hint="eastAsia"/>
          <w:b/>
          <w:sz w:val="24"/>
        </w:rPr>
        <w:t xml:space="preserve">문제 </w:t>
      </w:r>
      <w:r w:rsidR="00C13F03" w:rsidRPr="00971485">
        <w:rPr>
          <w:rFonts w:ascii="나눔스퀘어라운드 Regular" w:eastAsia="나눔스퀘어라운드 Regular" w:hAnsi="나눔스퀘어라운드 Regular" w:hint="eastAsia"/>
          <w:b/>
          <w:sz w:val="24"/>
        </w:rPr>
        <w:t>개요</w:t>
      </w:r>
    </w:p>
    <w:p w:rsidR="007E0C4E" w:rsidRPr="00971485" w:rsidRDefault="00C13F03" w:rsidP="00AD5ECF">
      <w:pPr>
        <w:pStyle w:val="a"/>
        <w:numPr>
          <w:ilvl w:val="0"/>
          <w:numId w:val="16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>문제</w:t>
      </w:r>
      <w:r w:rsidRPr="00971485">
        <w:rPr>
          <w:rFonts w:ascii="나눔스퀘어라운드 Regular" w:eastAsia="나눔스퀘어라운드 Regular" w:hAnsi="나눔스퀘어라운드 Regular"/>
        </w:rPr>
        <w:t xml:space="preserve">: </w:t>
      </w:r>
      <w:proofErr w:type="spellStart"/>
      <w:r w:rsidRPr="00971485">
        <w:rPr>
          <w:rFonts w:ascii="나눔스퀘어라운드 Regular" w:eastAsia="나눔스퀘어라운드 Regular" w:hAnsi="나눔스퀘어라운드 Regular" w:hint="eastAsia"/>
        </w:rPr>
        <w:t>평문</w:t>
      </w:r>
      <w:proofErr w:type="spellEnd"/>
      <w:r w:rsidRPr="00971485">
        <w:rPr>
          <w:rFonts w:ascii="나눔스퀘어라운드 Regular" w:eastAsia="나눔스퀘어라운드 Regular" w:hAnsi="나눔스퀘어라운드 Regular" w:hint="eastAsia"/>
        </w:rPr>
        <w:t xml:space="preserve"> 또는 암호문과 모드,</w:t>
      </w:r>
      <w:r w:rsidRPr="00971485">
        <w:rPr>
          <w:rFonts w:ascii="나눔스퀘어라운드 Regular" w:eastAsia="나눔스퀘어라운드 Regular" w:hAnsi="나눔스퀘어라운드 Regular"/>
        </w:rPr>
        <w:t xml:space="preserve"> </w:t>
      </w:r>
      <w:r w:rsidRPr="00971485">
        <w:rPr>
          <w:rFonts w:ascii="나눔스퀘어라운드 Regular" w:eastAsia="나눔스퀘어라운드 Regular" w:hAnsi="나눔스퀘어라운드 Regular" w:hint="eastAsia"/>
        </w:rPr>
        <w:t xml:space="preserve">키 값을 입력하여 모드에 따라 키에 따른 암호문 또는 </w:t>
      </w:r>
      <w:proofErr w:type="spellStart"/>
      <w:r w:rsidRPr="00971485">
        <w:rPr>
          <w:rFonts w:ascii="나눔스퀘어라운드 Regular" w:eastAsia="나눔스퀘어라운드 Regular" w:hAnsi="나눔스퀘어라운드 Regular" w:hint="eastAsia"/>
        </w:rPr>
        <w:t>평문을</w:t>
      </w:r>
      <w:proofErr w:type="spellEnd"/>
      <w:r w:rsidRPr="00971485">
        <w:rPr>
          <w:rFonts w:ascii="나눔스퀘어라운드 Regular" w:eastAsia="나눔스퀘어라운드 Regular" w:hAnsi="나눔스퀘어라운드 Regular" w:hint="eastAsia"/>
        </w:rPr>
        <w:t xml:space="preserve"> 출력한다.</w:t>
      </w:r>
    </w:p>
    <w:p w:rsidR="00C13F03" w:rsidRPr="00971485" w:rsidRDefault="00C13F03" w:rsidP="00AD5ECF">
      <w:pPr>
        <w:pStyle w:val="a"/>
        <w:numPr>
          <w:ilvl w:val="0"/>
          <w:numId w:val="16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proofErr w:type="spellStart"/>
      <w:r w:rsidRPr="00971485">
        <w:rPr>
          <w:rFonts w:ascii="나눔스퀘어라운드 Regular" w:eastAsia="나눔스퀘어라운드 Regular" w:hAnsi="나눔스퀘어라운드 Regular" w:hint="eastAsia"/>
        </w:rPr>
        <w:t>평문</w:t>
      </w:r>
      <w:proofErr w:type="spellEnd"/>
      <w:r w:rsidRPr="00971485">
        <w:rPr>
          <w:rFonts w:ascii="나눔스퀘어라운드 Regular" w:eastAsia="나눔스퀘어라운드 Regular" w:hAnsi="나눔스퀘어라운드 Regular" w:hint="eastAsia"/>
        </w:rPr>
        <w:t xml:space="preserve"> 예시:</w:t>
      </w:r>
      <w:r w:rsidR="00F02C0B" w:rsidRPr="00971485">
        <w:rPr>
          <w:rFonts w:ascii="나눔스퀘어라운드 Regular" w:eastAsia="나눔스퀘어라운드 Regular" w:hAnsi="나눔스퀘어라운드 Regular"/>
        </w:rPr>
        <w:t xml:space="preserve"> Hello Security</w:t>
      </w:r>
    </w:p>
    <w:p w:rsidR="00C13F03" w:rsidRPr="00971485" w:rsidRDefault="00C13F03" w:rsidP="00AD5ECF">
      <w:pPr>
        <w:pStyle w:val="a"/>
        <w:numPr>
          <w:ilvl w:val="0"/>
          <w:numId w:val="16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 xml:space="preserve">입력 예시: &gt;&gt; Input File </w:t>
      </w:r>
      <w:proofErr w:type="gramStart"/>
      <w:r w:rsidRPr="00971485">
        <w:rPr>
          <w:rFonts w:ascii="나눔스퀘어라운드 Regular" w:eastAsia="나눔스퀘어라운드 Regular" w:hAnsi="나눔스퀘어라운드 Regular" w:hint="eastAsia"/>
        </w:rPr>
        <w:t>Name :</w:t>
      </w:r>
      <w:proofErr w:type="gramEnd"/>
      <w:r w:rsidRPr="00971485">
        <w:rPr>
          <w:rFonts w:ascii="나눔스퀘어라운드 Regular" w:eastAsia="나눔스퀘어라운드 Regular" w:hAnsi="나눔스퀘어라운드 Regular" w:hint="eastAsia"/>
        </w:rPr>
        <w:t xml:space="preserve"> plain.txt</w:t>
      </w:r>
      <w:r w:rsidRPr="00971485">
        <w:rPr>
          <w:rFonts w:ascii="나눔스퀘어라운드 Regular" w:eastAsia="나눔스퀘어라운드 Regular" w:hAnsi="나눔스퀘어라운드 Regular"/>
        </w:rPr>
        <w:br/>
        <w:t xml:space="preserve">                  &gt;&gt; Input Mode [ 0 : Encrypt, 1 : Decrypt ] : 0</w:t>
      </w:r>
      <w:r w:rsidRPr="00971485">
        <w:rPr>
          <w:rFonts w:ascii="나눔스퀘어라운드 Regular" w:eastAsia="나눔스퀘어라운드 Regular" w:hAnsi="나눔스퀘어라운드 Regular"/>
        </w:rPr>
        <w:br/>
        <w:t xml:space="preserve">               </w:t>
      </w:r>
      <w:r w:rsidR="00F02C0B" w:rsidRPr="00971485">
        <w:rPr>
          <w:rFonts w:ascii="나눔스퀘어라운드 Regular" w:eastAsia="나눔스퀘어라운드 Regular" w:hAnsi="나눔스퀘어라운드 Regular"/>
        </w:rPr>
        <w:t xml:space="preserve">   &gt;&gt; Input Key : sky</w:t>
      </w:r>
    </w:p>
    <w:p w:rsidR="00C13F03" w:rsidRPr="00971485" w:rsidRDefault="00C13F03" w:rsidP="00AD5ECF">
      <w:pPr>
        <w:pStyle w:val="a"/>
        <w:numPr>
          <w:ilvl w:val="0"/>
          <w:numId w:val="16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>출력 예시</w:t>
      </w:r>
      <w:proofErr w:type="gramStart"/>
      <w:r w:rsidRPr="00971485">
        <w:rPr>
          <w:rFonts w:ascii="나눔스퀘어라운드 Regular" w:eastAsia="나눔스퀘어라운드 Regular" w:hAnsi="나눔스퀘어라운드 Regular" w:hint="eastAsia"/>
        </w:rPr>
        <w:t xml:space="preserve">: </w:t>
      </w:r>
      <w:r w:rsidR="00F02C0B" w:rsidRPr="00971485">
        <w:rPr>
          <w:rFonts w:ascii="나눔스퀘어라운드 Regular" w:eastAsia="나눔스퀘어라운드 Regular" w:hAnsi="나눔스퀘어라운드 Regular"/>
        </w:rPr>
        <w:t>;....</w:t>
      </w:r>
      <w:proofErr w:type="gramEnd"/>
      <w:r w:rsidR="00F02C0B" w:rsidRPr="00971485">
        <w:rPr>
          <w:rFonts w:ascii="나눔스퀘어라운드 Regular" w:eastAsia="나눔스퀘어라운드 Regular" w:hAnsi="나눔스퀘어라운드 Regular"/>
        </w:rPr>
        <w:t xml:space="preserve">y </w:t>
      </w:r>
      <w:proofErr w:type="gramStart"/>
      <w:r w:rsidR="00F02C0B" w:rsidRPr="00971485">
        <w:rPr>
          <w:rFonts w:ascii="나눔스퀘어라운드 Regular" w:eastAsia="나눔스퀘어라운드 Regular" w:hAnsi="나눔스퀘어라운드 Regular"/>
        </w:rPr>
        <w:t>.......</w:t>
      </w:r>
      <w:proofErr w:type="gramEnd"/>
      <w:r w:rsidR="00F02C0B" w:rsidRPr="00971485">
        <w:rPr>
          <w:rFonts w:ascii="나눔스퀘어라운드 Regular" w:eastAsia="나눔스퀘어라운드 Regular" w:hAnsi="나눔스퀘어라운드 Regular"/>
        </w:rPr>
        <w:t>s (16</w:t>
      </w:r>
      <w:r w:rsidR="00F02C0B" w:rsidRPr="00971485">
        <w:rPr>
          <w:rFonts w:ascii="나눔스퀘어라운드 Regular" w:eastAsia="나눔스퀘어라운드 Regular" w:hAnsi="나눔스퀘어라운드 Regular" w:hint="eastAsia"/>
        </w:rPr>
        <w:t xml:space="preserve">진수로 확인하는 </w:t>
      </w:r>
      <w:proofErr w:type="spellStart"/>
      <w:r w:rsidR="00F02C0B" w:rsidRPr="00971485">
        <w:rPr>
          <w:rFonts w:ascii="나눔스퀘어라운드 Regular" w:eastAsia="나눔스퀘어라운드 Regular" w:hAnsi="나눔스퀘어라운드 Regular"/>
        </w:rPr>
        <w:t>xxd</w:t>
      </w:r>
      <w:proofErr w:type="spellEnd"/>
      <w:r w:rsidR="00F02C0B" w:rsidRPr="00971485">
        <w:rPr>
          <w:rFonts w:ascii="나눔스퀘어라운드 Regular" w:eastAsia="나눔스퀘어라운드 Regular" w:hAnsi="나눔스퀘어라운드 Regular"/>
        </w:rPr>
        <w:t xml:space="preserve"> </w:t>
      </w:r>
      <w:r w:rsidR="00F02C0B" w:rsidRPr="00971485">
        <w:rPr>
          <w:rFonts w:ascii="나눔스퀘어라운드 Regular" w:eastAsia="나눔스퀘어라운드 Regular" w:hAnsi="나눔스퀘어라운드 Regular" w:hint="eastAsia"/>
        </w:rPr>
        <w:t>명령어 이용)</w:t>
      </w:r>
    </w:p>
    <w:p w:rsidR="00D47719" w:rsidRPr="00971485" w:rsidRDefault="00D47719" w:rsidP="00D47719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</w:p>
    <w:p w:rsidR="00AD5ECF" w:rsidRPr="00971485" w:rsidRDefault="00AD5ECF" w:rsidP="00AD5ECF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</w:p>
    <w:p w:rsidR="00C13F03" w:rsidRPr="00971485" w:rsidRDefault="00DC24E1" w:rsidP="00AD5ECF">
      <w:pPr>
        <w:pStyle w:val="a"/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971485">
        <w:rPr>
          <w:rFonts w:ascii="나눔스퀘어라운드 Regular" w:eastAsia="나눔스퀘어라운드 Regular" w:hAnsi="나눔스퀘어라운드 Regular"/>
          <w:b/>
          <w:sz w:val="24"/>
        </w:rPr>
        <w:t xml:space="preserve">문제 </w:t>
      </w:r>
      <w:r w:rsidRPr="00971485">
        <w:rPr>
          <w:rFonts w:ascii="나눔스퀘어라운드 Regular" w:eastAsia="나눔스퀘어라운드 Regular" w:hAnsi="나눔스퀘어라운드 Regular" w:hint="eastAsia"/>
          <w:b/>
          <w:sz w:val="24"/>
        </w:rPr>
        <w:t>해결 과정</w:t>
      </w:r>
    </w:p>
    <w:p w:rsidR="00DC24E1" w:rsidRPr="00971485" w:rsidRDefault="00DC24E1" w:rsidP="00AD5ECF">
      <w:pPr>
        <w:pStyle w:val="a"/>
        <w:numPr>
          <w:ilvl w:val="0"/>
          <w:numId w:val="17"/>
        </w:numPr>
        <w:spacing w:line="276" w:lineRule="auto"/>
        <w:rPr>
          <w:rFonts w:ascii="나눔스퀘어라운드 Regular" w:eastAsia="나눔스퀘어라운드 Regular" w:hAnsi="나눔스퀘어라운드 Regular"/>
          <w:b/>
        </w:rPr>
      </w:pPr>
      <w:r w:rsidRPr="00971485">
        <w:rPr>
          <w:rFonts w:ascii="나눔스퀘어라운드 Regular" w:eastAsia="나눔스퀘어라운드 Regular" w:hAnsi="나눔스퀘어라운드 Regular" w:hint="eastAsia"/>
          <w:b/>
        </w:rPr>
        <w:t>과정_</w:t>
      </w:r>
      <w:r w:rsidRPr="00971485">
        <w:rPr>
          <w:rFonts w:ascii="나눔스퀘어라운드 Regular" w:eastAsia="나눔스퀘어라운드 Regular" w:hAnsi="나눔스퀘어라운드 Regular"/>
          <w:b/>
        </w:rPr>
        <w:t>1 Encrypt</w:t>
      </w:r>
    </w:p>
    <w:p w:rsidR="00DC24E1" w:rsidRPr="00971485" w:rsidRDefault="00F02C0B" w:rsidP="00AD5ECF">
      <w:pPr>
        <w:pStyle w:val="a"/>
        <w:numPr>
          <w:ilvl w:val="0"/>
          <w:numId w:val="0"/>
        </w:numPr>
        <w:spacing w:line="276" w:lineRule="auto"/>
        <w:ind w:left="778"/>
        <w:rPr>
          <w:rFonts w:ascii="나눔스퀘어라운드 Regular" w:eastAsia="나눔스퀘어라운드 Regular" w:hAnsi="나눔스퀘어라운드 Regular" w:hint="eastAsia"/>
          <w:sz w:val="20"/>
        </w:rPr>
      </w:pPr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>Key</w:t>
      </w:r>
      <w:r w:rsidRPr="00971485">
        <w:rPr>
          <w:rFonts w:ascii="나눔스퀘어라운드 Regular" w:eastAsia="나눔스퀘어라운드 Regular" w:hAnsi="나눔스퀘어라운드 Regular"/>
          <w:sz w:val="20"/>
        </w:rPr>
        <w:t xml:space="preserve"> </w:t>
      </w:r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 xml:space="preserve">값을 </w:t>
      </w:r>
      <w:proofErr w:type="spellStart"/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>평문</w:t>
      </w:r>
      <w:proofErr w:type="spellEnd"/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>(</w:t>
      </w:r>
      <w:r w:rsidRPr="00971485">
        <w:rPr>
          <w:rFonts w:ascii="나눔스퀘어라운드 Regular" w:eastAsia="나눔스퀘어라운드 Regular" w:hAnsi="나눔스퀘어라운드 Regular"/>
          <w:sz w:val="20"/>
        </w:rPr>
        <w:t>plaintext)</w:t>
      </w:r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 xml:space="preserve">길이 만큼 반복하기 위한 인자 </w:t>
      </w:r>
      <w:proofErr w:type="spellStart"/>
      <w:r w:rsidRPr="00971485">
        <w:rPr>
          <w:rFonts w:ascii="나눔스퀘어라운드 Regular" w:eastAsia="나눔스퀘어라운드 Regular" w:hAnsi="나눔스퀘어라운드 Regular"/>
          <w:sz w:val="20"/>
        </w:rPr>
        <w:t>key_modified</w:t>
      </w:r>
      <w:proofErr w:type="spellEnd"/>
      <w:r w:rsidRPr="00971485">
        <w:rPr>
          <w:rFonts w:ascii="나눔스퀘어라운드 Regular" w:eastAsia="나눔스퀘어라운드 Regular" w:hAnsi="나눔스퀘어라운드 Regular"/>
          <w:sz w:val="20"/>
        </w:rPr>
        <w:t xml:space="preserve"> </w:t>
      </w:r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>이용</w:t>
      </w:r>
    </w:p>
    <w:p w:rsidR="00DC24E1" w:rsidRPr="00971485" w:rsidRDefault="00DC24E1" w:rsidP="00AD5ECF">
      <w:pPr>
        <w:pStyle w:val="a"/>
        <w:numPr>
          <w:ilvl w:val="0"/>
          <w:numId w:val="17"/>
        </w:numPr>
        <w:spacing w:line="276" w:lineRule="auto"/>
        <w:rPr>
          <w:rFonts w:ascii="나눔스퀘어라운드 Regular" w:eastAsia="나눔스퀘어라운드 Regular" w:hAnsi="나눔스퀘어라운드 Regular"/>
          <w:b/>
        </w:rPr>
      </w:pPr>
      <w:r w:rsidRPr="00971485">
        <w:rPr>
          <w:rFonts w:ascii="나눔스퀘어라운드 Regular" w:eastAsia="나눔스퀘어라운드 Regular" w:hAnsi="나눔스퀘어라운드 Regular" w:hint="eastAsia"/>
          <w:b/>
        </w:rPr>
        <w:t>과정_</w:t>
      </w:r>
      <w:r w:rsidR="00F02C0B" w:rsidRPr="00971485">
        <w:rPr>
          <w:rFonts w:ascii="나눔스퀘어라운드 Regular" w:eastAsia="나눔스퀘어라운드 Regular" w:hAnsi="나눔스퀘어라운드 Regular"/>
          <w:b/>
        </w:rPr>
        <w:t xml:space="preserve">2 Encrypt - </w:t>
      </w:r>
      <w:r w:rsidR="00F02C0B" w:rsidRPr="00971485">
        <w:rPr>
          <w:rFonts w:ascii="나눔스퀘어라운드 Regular" w:eastAsia="나눔스퀘어라운드 Regular" w:hAnsi="나눔스퀘어라운드 Regular" w:hint="eastAsia"/>
          <w:b/>
        </w:rPr>
        <w:t>X</w:t>
      </w:r>
      <w:r w:rsidR="00F02C0B" w:rsidRPr="00971485">
        <w:rPr>
          <w:rFonts w:ascii="나눔스퀘어라운드 Regular" w:eastAsia="나눔스퀘어라운드 Regular" w:hAnsi="나눔스퀘어라운드 Regular"/>
          <w:b/>
        </w:rPr>
        <w:t>OR</w:t>
      </w:r>
    </w:p>
    <w:p w:rsidR="00DC24E1" w:rsidRPr="00971485" w:rsidRDefault="00F02C0B" w:rsidP="00AD5ECF">
      <w:pPr>
        <w:pStyle w:val="a"/>
        <w:numPr>
          <w:ilvl w:val="0"/>
          <w:numId w:val="0"/>
        </w:numPr>
        <w:spacing w:line="276" w:lineRule="auto"/>
        <w:ind w:left="778"/>
        <w:rPr>
          <w:rFonts w:ascii="나눔스퀘어라운드 Regular" w:eastAsia="나눔스퀘어라운드 Regular" w:hAnsi="나눔스퀘어라운드 Regular" w:hint="eastAsia"/>
          <w:sz w:val="20"/>
        </w:rPr>
      </w:pPr>
      <w:r w:rsidRPr="00971485">
        <w:rPr>
          <w:rFonts w:ascii="나눔스퀘어라운드 Regular" w:eastAsia="나눔스퀘어라운드 Regular" w:hAnsi="나눔스퀘어라운드 Regular"/>
          <w:sz w:val="20"/>
        </w:rPr>
        <w:t>B</w:t>
      </w:r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>uff</w:t>
      </w:r>
      <w:r w:rsidRPr="00971485">
        <w:rPr>
          <w:rFonts w:ascii="나눔스퀘어라운드 Regular" w:eastAsia="나눔스퀘어라운드 Regular" w:hAnsi="나눔스퀘어라운드 Regular"/>
          <w:sz w:val="20"/>
        </w:rPr>
        <w:t xml:space="preserve"> </w:t>
      </w:r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 xml:space="preserve">를 </w:t>
      </w:r>
      <w:r w:rsidRPr="00971485">
        <w:rPr>
          <w:rFonts w:ascii="나눔스퀘어라운드 Regular" w:eastAsia="나눔스퀘어라운드 Regular" w:hAnsi="나눔스퀘어라운드 Regular"/>
          <w:sz w:val="20"/>
        </w:rPr>
        <w:t xml:space="preserve">XOR </w:t>
      </w:r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 xml:space="preserve">하기 위한 </w:t>
      </w:r>
      <w:proofErr w:type="spellStart"/>
      <w:r w:rsidR="00A652A9" w:rsidRPr="00971485">
        <w:rPr>
          <w:rFonts w:ascii="나눔스퀘어라운드 Regular" w:eastAsia="나눔스퀘어라운드 Regular" w:hAnsi="나눔스퀘어라운드 Regular" w:hint="eastAsia"/>
          <w:sz w:val="20"/>
        </w:rPr>
        <w:t>비트연산자</w:t>
      </w:r>
      <w:proofErr w:type="spellEnd"/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 xml:space="preserve"> </w:t>
      </w:r>
      <w:r w:rsidRPr="00971485">
        <w:rPr>
          <w:rFonts w:ascii="나눔스퀘어라운드 Regular" w:eastAsia="나눔스퀘어라운드 Regular" w:hAnsi="나눔스퀘어라운드 Regular"/>
          <w:sz w:val="20"/>
        </w:rPr>
        <w:t xml:space="preserve">^ </w:t>
      </w:r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>이용</w:t>
      </w:r>
    </w:p>
    <w:p w:rsidR="00DC24E1" w:rsidRPr="00971485" w:rsidRDefault="00DC24E1" w:rsidP="00AD5ECF">
      <w:pPr>
        <w:pStyle w:val="a"/>
        <w:numPr>
          <w:ilvl w:val="0"/>
          <w:numId w:val="17"/>
        </w:numPr>
        <w:spacing w:line="276" w:lineRule="auto"/>
        <w:rPr>
          <w:rFonts w:ascii="나눔스퀘어라운드 Regular" w:eastAsia="나눔스퀘어라운드 Regular" w:hAnsi="나눔스퀘어라운드 Regular"/>
          <w:b/>
          <w:sz w:val="20"/>
        </w:rPr>
      </w:pPr>
      <w:r w:rsidRPr="00971485">
        <w:rPr>
          <w:rFonts w:ascii="나눔스퀘어라운드 Regular" w:eastAsia="나눔스퀘어라운드 Regular" w:hAnsi="나눔스퀘어라운드 Regular" w:hint="eastAsia"/>
          <w:b/>
        </w:rPr>
        <w:t>과정_</w:t>
      </w:r>
      <w:r w:rsidRPr="00971485">
        <w:rPr>
          <w:rFonts w:ascii="나눔스퀘어라운드 Regular" w:eastAsia="나눔스퀘어라운드 Regular" w:hAnsi="나눔스퀘어라운드 Regular"/>
          <w:b/>
        </w:rPr>
        <w:t xml:space="preserve">3 </w:t>
      </w:r>
      <w:r w:rsidR="00F02C0B" w:rsidRPr="00971485">
        <w:rPr>
          <w:rFonts w:ascii="나눔스퀘어라운드 Regular" w:eastAsia="나눔스퀘어라운드 Regular" w:hAnsi="나눔스퀘어라운드 Regular" w:hint="eastAsia"/>
          <w:b/>
        </w:rPr>
        <w:t>D</w:t>
      </w:r>
      <w:r w:rsidR="00F02C0B" w:rsidRPr="00971485">
        <w:rPr>
          <w:rFonts w:ascii="나눔스퀘어라운드 Regular" w:eastAsia="나눔스퀘어라운드 Regular" w:hAnsi="나눔스퀘어라운드 Regular"/>
          <w:b/>
        </w:rPr>
        <w:t>ecrypt</w:t>
      </w:r>
    </w:p>
    <w:p w:rsidR="00E34B3E" w:rsidRPr="00971485" w:rsidRDefault="00E34B3E" w:rsidP="00AD5ECF">
      <w:pPr>
        <w:pStyle w:val="a"/>
        <w:numPr>
          <w:ilvl w:val="0"/>
          <w:numId w:val="0"/>
        </w:numPr>
        <w:spacing w:line="276" w:lineRule="auto"/>
        <w:ind w:left="778"/>
        <w:rPr>
          <w:rFonts w:ascii="나눔스퀘어라운드 Regular" w:eastAsia="나눔스퀘어라운드 Regular" w:hAnsi="나눔스퀘어라운드 Regular"/>
          <w:sz w:val="20"/>
        </w:rPr>
      </w:pPr>
      <w:r w:rsidRPr="00971485">
        <w:rPr>
          <w:rFonts w:ascii="나눔스퀘어라운드 Regular" w:eastAsia="나눔스퀘어라운드 Regular" w:hAnsi="나눔스퀘어라운드 Regular"/>
          <w:sz w:val="20"/>
        </w:rPr>
        <w:t>Encrypt</w:t>
      </w:r>
      <w:r w:rsidRPr="00971485">
        <w:rPr>
          <w:rFonts w:ascii="나눔스퀘어라운드 Regular" w:eastAsia="나눔스퀘어라운드 Regular" w:hAnsi="나눔스퀘어라운드 Regular" w:hint="eastAsia"/>
          <w:sz w:val="20"/>
        </w:rPr>
        <w:t xml:space="preserve">의 반대 </w:t>
      </w:r>
      <w:r w:rsidR="00F02C0B" w:rsidRPr="00971485">
        <w:rPr>
          <w:rFonts w:ascii="나눔스퀘어라운드 Regular" w:eastAsia="나눔스퀘어라운드 Regular" w:hAnsi="나눔스퀘어라운드 Regular" w:hint="eastAsia"/>
          <w:sz w:val="20"/>
        </w:rPr>
        <w:t xml:space="preserve">개념이지만 XOR의 경우 동일한 ^ </w:t>
      </w:r>
      <w:r w:rsidR="00A652A9" w:rsidRPr="00971485">
        <w:rPr>
          <w:rFonts w:ascii="나눔스퀘어라운드 Regular" w:eastAsia="나눔스퀘어라운드 Regular" w:hAnsi="나눔스퀘어라운드 Regular" w:hint="eastAsia"/>
          <w:sz w:val="20"/>
        </w:rPr>
        <w:t>연산자</w:t>
      </w:r>
      <w:r w:rsidR="00F02C0B" w:rsidRPr="00971485">
        <w:rPr>
          <w:rFonts w:ascii="나눔스퀘어라운드 Regular" w:eastAsia="나눔스퀘어라운드 Regular" w:hAnsi="나눔스퀘어라운드 Regular" w:hint="eastAsia"/>
          <w:sz w:val="20"/>
        </w:rPr>
        <w:t xml:space="preserve">를 통해 </w:t>
      </w:r>
      <w:proofErr w:type="spellStart"/>
      <w:r w:rsidR="00F02C0B" w:rsidRPr="00971485">
        <w:rPr>
          <w:rFonts w:ascii="나눔스퀘어라운드 Regular" w:eastAsia="나눔스퀘어라운드 Regular" w:hAnsi="나눔스퀘어라운드 Regular" w:hint="eastAsia"/>
          <w:sz w:val="20"/>
        </w:rPr>
        <w:t>복호화</w:t>
      </w:r>
      <w:proofErr w:type="spellEnd"/>
      <w:r w:rsidR="00F02C0B" w:rsidRPr="00971485">
        <w:rPr>
          <w:rFonts w:ascii="나눔스퀘어라운드 Regular" w:eastAsia="나눔스퀘어라운드 Regular" w:hAnsi="나눔스퀘어라운드 Regular" w:hint="eastAsia"/>
          <w:sz w:val="20"/>
        </w:rPr>
        <w:t xml:space="preserve"> 가능</w:t>
      </w:r>
    </w:p>
    <w:p w:rsidR="00E34B3E" w:rsidRPr="00971485" w:rsidRDefault="00E34B3E" w:rsidP="00AD5ECF">
      <w:pPr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971485">
        <w:rPr>
          <w:rFonts w:ascii="나눔스퀘어라운드 Regular" w:eastAsia="나눔스퀘어라운드 Regular" w:hAnsi="나눔스퀘어라운드 Regular"/>
          <w:b/>
          <w:sz w:val="24"/>
        </w:rPr>
        <w:br w:type="page"/>
      </w:r>
    </w:p>
    <w:p w:rsidR="00E34B3E" w:rsidRPr="00971485" w:rsidRDefault="00E34B3E" w:rsidP="00AD5ECF">
      <w:pPr>
        <w:pStyle w:val="a"/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971485">
        <w:rPr>
          <w:rFonts w:ascii="나눔스퀘어라운드 Regular" w:eastAsia="나눔스퀘어라운드 Regular" w:hAnsi="나눔스퀘어라운드 Regular" w:hint="eastAsia"/>
          <w:b/>
          <w:sz w:val="24"/>
        </w:rPr>
        <w:lastRenderedPageBreak/>
        <w:t>소스 코드</w:t>
      </w:r>
    </w:p>
    <w:p w:rsidR="00E34B3E" w:rsidRPr="00971485" w:rsidRDefault="00A652A9" w:rsidP="00A652A9">
      <w:pPr>
        <w:pStyle w:val="a"/>
        <w:numPr>
          <w:ilvl w:val="0"/>
          <w:numId w:val="17"/>
        </w:numPr>
        <w:spacing w:line="276" w:lineRule="auto"/>
        <w:rPr>
          <w:rFonts w:ascii="나눔스퀘어라운드 Regular" w:eastAsia="나눔스퀘어라운드 Regular" w:hAnsi="나눔스퀘어라운드 Regular"/>
          <w:b/>
        </w:rPr>
      </w:pPr>
      <w:r w:rsidRPr="00971485">
        <w:rPr>
          <w:rFonts w:ascii="나눔스퀘어라운드 Regular" w:eastAsia="나눔스퀘어라운드 Regular" w:hAnsi="나눔스퀘어라운드 Regular"/>
          <w:b/>
        </w:rPr>
        <w:t xml:space="preserve"> </w:t>
      </w:r>
      <w:r w:rsidR="00E34B3E" w:rsidRPr="00971485">
        <w:rPr>
          <w:rFonts w:ascii="나눔스퀘어라운드 Regular" w:eastAsia="나눔스퀘어라운드 Regular" w:hAnsi="나눔스퀘어라운드 Regular"/>
          <w:b/>
        </w:rPr>
        <w:t>Encrypt</w:t>
      </w:r>
      <w:r w:rsidRPr="00971485">
        <w:rPr>
          <w:rFonts w:ascii="나눔스퀘어라운드 Regular" w:eastAsia="나눔스퀘어라운드 Regular" w:hAnsi="나눔스퀘어라운드 Regular"/>
          <w:b/>
        </w:rPr>
        <w:t xml:space="preserve"> / </w:t>
      </w:r>
      <w:r w:rsidRPr="00971485">
        <w:rPr>
          <w:rFonts w:ascii="나눔스퀘어라운드 Regular" w:eastAsia="나눔스퀘어라운드 Regular" w:hAnsi="나눔스퀘어라운드 Regular" w:hint="eastAsia"/>
          <w:b/>
        </w:rPr>
        <w:t>D</w:t>
      </w:r>
      <w:r w:rsidRPr="00971485">
        <w:rPr>
          <w:rFonts w:ascii="나눔스퀘어라운드 Regular" w:eastAsia="나눔스퀘어라운드 Regular" w:hAnsi="나눔스퀘어라운드 Regular"/>
          <w:b/>
        </w:rPr>
        <w:t>ecrypt</w:t>
      </w:r>
    </w:p>
    <w:p w:rsidR="00E34B3E" w:rsidRPr="00971485" w:rsidRDefault="00A652A9" w:rsidP="00AD5ECF">
      <w:pPr>
        <w:pStyle w:val="a"/>
        <w:numPr>
          <w:ilvl w:val="0"/>
          <w:numId w:val="19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/>
          <w:b/>
          <w:noProof/>
        </w:rPr>
        <w:drawing>
          <wp:anchor distT="0" distB="0" distL="114300" distR="114300" simplePos="0" relativeHeight="251697152" behindDoc="0" locked="0" layoutInCell="1" allowOverlap="1" wp14:anchorId="08502C41" wp14:editId="06BE7410">
            <wp:simplePos x="0" y="0"/>
            <wp:positionH relativeFrom="column">
              <wp:posOffset>488234</wp:posOffset>
            </wp:positionH>
            <wp:positionV relativeFrom="paragraph">
              <wp:posOffset>27940</wp:posOffset>
            </wp:positionV>
            <wp:extent cx="3261600" cy="1929600"/>
            <wp:effectExtent l="0" t="0" r="0" b="0"/>
            <wp:wrapSquare wrapText="bothSides"/>
            <wp:docPr id="5" name="그림 5" descr="C:\Users\drk08\Desktop\Grade 4\Second half\정보보호\실습\과제\hw03\1\소스코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k08\Desktop\Grade 4\Second half\정보보호\실습\과제\hw03\1\소스코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6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485">
        <w:rPr>
          <w:rFonts w:ascii="나눔스퀘어라운드 Regular" w:eastAsia="나눔스퀘어라운드 Regular" w:hAnsi="나눔스퀘어라운드 Regular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C2599" wp14:editId="448B2DEE">
                <wp:simplePos x="0" y="0"/>
                <wp:positionH relativeFrom="column">
                  <wp:posOffset>929640</wp:posOffset>
                </wp:positionH>
                <wp:positionV relativeFrom="paragraph">
                  <wp:posOffset>279400</wp:posOffset>
                </wp:positionV>
                <wp:extent cx="2316480" cy="220980"/>
                <wp:effectExtent l="19050" t="19050" r="26670" b="266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220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4D0AB" id="직사각형 8" o:spid="_x0000_s1026" style="position:absolute;left:0;text-align:left;margin-left:73.2pt;margin-top:22pt;width:182.4pt;height:1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" filled="f" strokecolor="red" strokeweight="2.25pt"/>
            </w:pict>
          </mc:Fallback>
        </mc:AlternateContent>
      </w:r>
      <w:r w:rsidR="00E34B3E" w:rsidRPr="00971485">
        <w:rPr>
          <w:rFonts w:ascii="나눔스퀘어라운드 Regular" w:eastAsia="나눔스퀘어라운드 Regular" w:hAnsi="나눔스퀘어라운드 Regular" w:hint="eastAsia"/>
        </w:rPr>
        <w:t xml:space="preserve">암호화된 결과를 반환할 </w:t>
      </w:r>
      <w:r w:rsidR="00E34B3E" w:rsidRPr="00971485">
        <w:rPr>
          <w:rFonts w:ascii="나눔스퀘어라운드 Regular" w:eastAsia="나눔스퀘어라운드 Regular" w:hAnsi="나눔스퀘어라운드 Regular"/>
        </w:rPr>
        <w:t>char</w:t>
      </w:r>
      <w:r w:rsidR="00E34B3E" w:rsidRPr="00971485">
        <w:rPr>
          <w:rFonts w:ascii="나눔스퀘어라운드 Regular" w:eastAsia="나눔스퀘어라운드 Regular" w:hAnsi="나눔스퀘어라운드 Regular" w:hint="eastAsia"/>
        </w:rPr>
        <w:t xml:space="preserve">형 변수 </w:t>
      </w:r>
      <w:proofErr w:type="spellStart"/>
      <w:r w:rsidR="00E34B3E" w:rsidRPr="00971485">
        <w:rPr>
          <w:rFonts w:ascii="나눔스퀘어라운드 Regular" w:eastAsia="나눔스퀘어라운드 Regular" w:hAnsi="나눔스퀘어라운드 Regular"/>
        </w:rPr>
        <w:t>enc_buff</w:t>
      </w:r>
      <w:proofErr w:type="spellEnd"/>
      <w:r w:rsidR="00E34B3E" w:rsidRPr="00971485">
        <w:rPr>
          <w:rFonts w:ascii="나눔스퀘어라운드 Regular" w:eastAsia="나눔스퀘어라운드 Regular" w:hAnsi="나눔스퀘어라운드 Regular"/>
        </w:rPr>
        <w:t xml:space="preserve"> </w:t>
      </w:r>
      <w:r w:rsidR="00E34B3E" w:rsidRPr="00971485">
        <w:rPr>
          <w:rFonts w:ascii="나눔스퀘어라운드 Regular" w:eastAsia="나눔스퀘어라운드 Regular" w:hAnsi="나눔스퀘어라운드 Regular" w:hint="eastAsia"/>
        </w:rPr>
        <w:t>선언</w:t>
      </w:r>
    </w:p>
    <w:p w:rsidR="00AD5ECF" w:rsidRPr="00971485" w:rsidRDefault="00A652A9" w:rsidP="00A652A9">
      <w:pPr>
        <w:pStyle w:val="a"/>
        <w:numPr>
          <w:ilvl w:val="0"/>
          <w:numId w:val="19"/>
        </w:numPr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971485">
        <w:rPr>
          <w:rFonts w:ascii="나눔스퀘어라운드 Regular" w:eastAsia="나눔스퀘어라운드 Regular" w:hAnsi="나눔스퀘어라운드 Regular"/>
        </w:rPr>
        <w:t>Plaintext</w:t>
      </w:r>
      <w:r w:rsidRPr="00971485">
        <w:rPr>
          <w:rFonts w:ascii="나눔스퀘어라운드 Regular" w:eastAsia="나눔스퀘어라운드 Regular" w:hAnsi="나눔스퀘어라운드 Regular" w:hint="eastAsia"/>
        </w:rPr>
        <w:t xml:space="preserve">의 일부(글자)인 </w:t>
      </w:r>
      <w:r w:rsidRPr="00971485">
        <w:rPr>
          <w:rFonts w:ascii="나눔스퀘어라운드 Regular" w:eastAsia="나눔스퀘어라운드 Regular" w:hAnsi="나눔스퀘어라운드 Regular"/>
        </w:rPr>
        <w:t>buff</w:t>
      </w:r>
      <w:r w:rsidRPr="00971485">
        <w:rPr>
          <w:rFonts w:ascii="나눔스퀘어라운드 Regular" w:eastAsia="나눔스퀘어라운드 Regular" w:hAnsi="나눔스퀘어라운드 Regular" w:hint="eastAsia"/>
        </w:rPr>
        <w:t xml:space="preserve">와 </w:t>
      </w:r>
      <w:r w:rsidRPr="00971485">
        <w:rPr>
          <w:rFonts w:ascii="나눔스퀘어라운드 Regular" w:eastAsia="나눔스퀘어라운드 Regular" w:hAnsi="나눔스퀘어라운드 Regular"/>
        </w:rPr>
        <w:t xml:space="preserve">key의 </w:t>
      </w:r>
      <w:r w:rsidRPr="00971485">
        <w:rPr>
          <w:rFonts w:ascii="나눔스퀘어라운드 Regular" w:eastAsia="나눔스퀘어라운드 Regular" w:hAnsi="나눔스퀘어라운드 Regular" w:hint="eastAsia"/>
        </w:rPr>
        <w:t xml:space="preserve">반복 위치인 </w:t>
      </w:r>
      <w:proofErr w:type="spellStart"/>
      <w:r w:rsidRPr="00971485">
        <w:rPr>
          <w:rFonts w:ascii="나눔스퀘어라운드 Regular" w:eastAsia="나눔스퀘어라운드 Regular" w:hAnsi="나눔스퀘어라운드 Regular"/>
        </w:rPr>
        <w:t>key_modified</w:t>
      </w:r>
      <w:proofErr w:type="spellEnd"/>
      <w:r w:rsidRPr="00971485">
        <w:rPr>
          <w:rFonts w:ascii="나눔스퀘어라운드 Regular" w:eastAsia="나눔스퀘어라운드 Regular" w:hAnsi="나눔스퀘어라운드 Regular" w:hint="eastAsia"/>
        </w:rPr>
        <w:t xml:space="preserve">를 </w:t>
      </w:r>
      <w:proofErr w:type="spellStart"/>
      <w:r w:rsidRPr="00971485">
        <w:rPr>
          <w:rFonts w:ascii="나눔스퀘어라운드 Regular" w:eastAsia="나눔스퀘어라운드 Regular" w:hAnsi="나눔스퀘어라운드 Regular"/>
        </w:rPr>
        <w:t>xor</w:t>
      </w:r>
      <w:proofErr w:type="spellEnd"/>
      <w:r w:rsidRPr="00971485">
        <w:rPr>
          <w:rFonts w:ascii="나눔스퀘어라운드 Regular" w:eastAsia="나눔스퀘어라운드 Regular" w:hAnsi="나눔스퀘어라운드 Regular" w:hint="eastAsia"/>
        </w:rPr>
        <w:t>연산을 위한 비트 연산자(^)</w:t>
      </w:r>
      <w:r w:rsidRPr="00971485">
        <w:rPr>
          <w:rFonts w:ascii="나눔스퀘어라운드 Regular" w:eastAsia="나눔스퀘어라운드 Regular" w:hAnsi="나눔스퀘어라운드 Regular"/>
        </w:rPr>
        <w:t xml:space="preserve">를 </w:t>
      </w:r>
      <w:proofErr w:type="spellStart"/>
      <w:r w:rsidRPr="00971485">
        <w:rPr>
          <w:rFonts w:ascii="나눔스퀘어라운드 Regular" w:eastAsia="나눔스퀘어라운드 Regular" w:hAnsi="나눔스퀘어라운드 Regular"/>
        </w:rPr>
        <w:t>enc_buff</w:t>
      </w:r>
      <w:proofErr w:type="spellEnd"/>
      <w:r w:rsidRPr="00971485">
        <w:rPr>
          <w:rFonts w:ascii="나눔스퀘어라운드 Regular" w:eastAsia="나눔스퀘어라운드 Regular" w:hAnsi="나눔스퀘어라운드 Regular" w:hint="eastAsia"/>
        </w:rPr>
        <w:t>에 저장하여 반환</w:t>
      </w:r>
    </w:p>
    <w:p w:rsidR="00AD5ECF" w:rsidRPr="00971485" w:rsidRDefault="007E0C4E" w:rsidP="00AD5ECF">
      <w:pPr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/>
        </w:rPr>
        <w:br w:type="page"/>
      </w:r>
    </w:p>
    <w:p w:rsidR="00AD5ECF" w:rsidRPr="00971485" w:rsidRDefault="00AD5ECF" w:rsidP="00AD5ECF">
      <w:pPr>
        <w:pStyle w:val="2"/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lastRenderedPageBreak/>
        <w:t xml:space="preserve">과제_2 </w:t>
      </w:r>
      <w:r w:rsidR="00A652A9" w:rsidRPr="00971485">
        <w:rPr>
          <w:rFonts w:ascii="나눔스퀘어라운드 Regular" w:eastAsia="나눔스퀘어라운드 Regular" w:hAnsi="나눔스퀘어라운드 Regular" w:hint="eastAsia"/>
        </w:rPr>
        <w:t>무차별 대입 공격(</w:t>
      </w:r>
      <w:r w:rsidR="00A652A9" w:rsidRPr="00971485">
        <w:rPr>
          <w:rFonts w:ascii="나눔스퀘어라운드 Regular" w:eastAsia="나눔스퀘어라운드 Regular" w:hAnsi="나눔스퀘어라운드 Regular"/>
        </w:rPr>
        <w:t>Brute-</w:t>
      </w:r>
      <w:r w:rsidR="00A652A9" w:rsidRPr="00971485">
        <w:rPr>
          <w:rFonts w:ascii="나눔스퀘어라운드 Regular" w:eastAsia="나눔스퀘어라운드 Regular" w:hAnsi="나눔스퀘어라운드 Regular" w:hint="eastAsia"/>
        </w:rPr>
        <w:t>F</w:t>
      </w:r>
      <w:r w:rsidR="00A652A9" w:rsidRPr="00971485">
        <w:rPr>
          <w:rFonts w:ascii="나눔스퀘어라운드 Regular" w:eastAsia="나눔스퀘어라운드 Regular" w:hAnsi="나눔스퀘어라운드 Regular"/>
        </w:rPr>
        <w:t>orce Attack)</w:t>
      </w:r>
    </w:p>
    <w:p w:rsidR="00AD5ECF" w:rsidRPr="00971485" w:rsidRDefault="00AD5ECF" w:rsidP="00AD5ECF">
      <w:pPr>
        <w:pStyle w:val="a"/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971485">
        <w:rPr>
          <w:rFonts w:ascii="나눔스퀘어라운드 Regular" w:eastAsia="나눔스퀘어라운드 Regular" w:hAnsi="나눔스퀘어라운드 Regular" w:hint="eastAsia"/>
          <w:b/>
          <w:sz w:val="24"/>
        </w:rPr>
        <w:t>문제 개요</w:t>
      </w:r>
    </w:p>
    <w:p w:rsidR="00AD5ECF" w:rsidRPr="00971485" w:rsidRDefault="00AD5ECF" w:rsidP="00AD5ECF">
      <w:pPr>
        <w:pStyle w:val="a"/>
        <w:numPr>
          <w:ilvl w:val="0"/>
          <w:numId w:val="16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>문제</w:t>
      </w:r>
      <w:r w:rsidR="00971485" w:rsidRPr="00971485">
        <w:rPr>
          <w:rFonts w:ascii="나눔스퀘어라운드 Regular" w:eastAsia="나눔스퀘어라운드 Regular" w:hAnsi="나눔스퀘어라운드 Regular" w:hint="eastAsia"/>
        </w:rPr>
        <w:t>: 두 개의 무작위 수 a, b(1</w:t>
      </w:r>
      <w:r w:rsidR="00971485" w:rsidRPr="00971485">
        <w:rPr>
          <w:rFonts w:ascii="나눔스퀘어라운드 Regular" w:eastAsia="나눔스퀘어라운드 Regular" w:hAnsi="나눔스퀘어라운드 Regular" w:cs="Adobe Arabic"/>
        </w:rPr>
        <w:t>≤</w:t>
      </w:r>
      <w:r w:rsidR="00971485" w:rsidRPr="00971485">
        <w:rPr>
          <w:rFonts w:ascii="나눔스퀘어라운드 Regular" w:eastAsia="나눔스퀘어라운드 Regular" w:hAnsi="나눔스퀘어라운드 Regular" w:cs="Adobe Arabic"/>
        </w:rPr>
        <w:t xml:space="preserve"> </w:t>
      </w:r>
      <w:r w:rsidR="00971485" w:rsidRPr="00971485">
        <w:rPr>
          <w:rFonts w:ascii="나눔스퀘어라운드 Regular" w:eastAsia="나눔스퀘어라운드 Regular" w:hAnsi="나눔스퀘어라운드 Regular" w:hint="eastAsia"/>
        </w:rPr>
        <w:t xml:space="preserve">a, b </w:t>
      </w:r>
      <w:r w:rsidR="00971485" w:rsidRPr="00971485">
        <w:rPr>
          <w:rFonts w:ascii="나눔스퀘어라운드 Regular" w:eastAsia="나눔스퀘어라운드 Regular" w:hAnsi="나눔스퀘어라운드 Regular" w:cs="Adobe Arabic"/>
        </w:rPr>
        <w:t>≤</w:t>
      </w:r>
      <w:r w:rsidR="00971485" w:rsidRPr="00971485">
        <w:rPr>
          <w:rFonts w:ascii="나눔스퀘어라운드 Regular" w:eastAsia="나눔스퀘어라운드 Regular" w:hAnsi="나눔스퀘어라운드 Regular" w:hint="eastAsia"/>
        </w:rPr>
        <w:t>100)</w:t>
      </w:r>
      <w:r w:rsidR="00971485">
        <w:rPr>
          <w:rFonts w:ascii="나눔스퀘어라운드 Regular" w:eastAsia="나눔스퀘어라운드 Regular" w:hAnsi="나눔스퀘어라운드 Regular" w:hint="eastAsia"/>
        </w:rPr>
        <w:t>의 곱에 대하여 입력 값에 따른 정/오답</w:t>
      </w:r>
      <w:r w:rsidR="00971485" w:rsidRPr="00971485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="00971485">
        <w:rPr>
          <w:rFonts w:ascii="나눔스퀘어라운드 Regular" w:eastAsia="나눔스퀘어라운드 Regular" w:hAnsi="나눔스퀘어라운드 Regular" w:hint="eastAsia"/>
        </w:rPr>
        <w:t>결과 출력</w:t>
      </w:r>
      <w:r w:rsidRPr="00971485">
        <w:rPr>
          <w:rFonts w:ascii="나눔스퀘어라운드 Regular" w:eastAsia="나눔스퀘어라운드 Regular" w:hAnsi="나눔스퀘어라운드 Regular" w:hint="eastAsia"/>
        </w:rPr>
        <w:t>.</w:t>
      </w:r>
    </w:p>
    <w:p w:rsidR="00AD5ECF" w:rsidRPr="00971485" w:rsidRDefault="00AD5ECF" w:rsidP="00AD5ECF">
      <w:pPr>
        <w:pStyle w:val="a"/>
        <w:numPr>
          <w:ilvl w:val="0"/>
          <w:numId w:val="16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 xml:space="preserve">입력 예시: &gt;&gt; </w:t>
      </w:r>
      <w:r w:rsidR="00971485">
        <w:rPr>
          <w:rFonts w:ascii="나눔스퀘어라운드 Regular" w:eastAsia="나눔스퀘어라운드 Regular" w:hAnsi="나눔스퀘어라운드 Regular" w:hint="eastAsia"/>
        </w:rPr>
        <w:t xml:space="preserve">a * b </w:t>
      </w:r>
      <w:proofErr w:type="gramStart"/>
      <w:r w:rsidR="00971485">
        <w:rPr>
          <w:rFonts w:ascii="나눔스퀘어라운드 Regular" w:eastAsia="나눔스퀘어라운드 Regular" w:hAnsi="나눔스퀘어라운드 Regular" w:hint="eastAsia"/>
        </w:rPr>
        <w:t>= ?</w:t>
      </w:r>
      <w:proofErr w:type="gramEnd"/>
      <w:r w:rsidRPr="00971485">
        <w:rPr>
          <w:rFonts w:ascii="나눔스퀘어라운드 Regular" w:eastAsia="나눔스퀘어라운드 Regular" w:hAnsi="나눔스퀘어라운드 Regular"/>
        </w:rPr>
        <w:br/>
        <w:t xml:space="preserve">                  &gt;&gt; </w:t>
      </w:r>
      <w:proofErr w:type="gramStart"/>
      <w:r w:rsidRPr="00971485">
        <w:rPr>
          <w:rFonts w:ascii="나눔스퀘어라운드 Regular" w:eastAsia="나눔스퀘어라운드 Regular" w:hAnsi="나눔스퀘어라운드 Regular"/>
        </w:rPr>
        <w:t xml:space="preserve">Input </w:t>
      </w:r>
      <w:r w:rsidR="00971485">
        <w:rPr>
          <w:rFonts w:ascii="나눔스퀘어라운드 Regular" w:eastAsia="나눔스퀘어라운드 Regular" w:hAnsi="나눔스퀘어라운드 Regular"/>
        </w:rPr>
        <w:t>:</w:t>
      </w:r>
      <w:proofErr w:type="gramEnd"/>
      <w:r w:rsidR="00971485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="00971485">
        <w:rPr>
          <w:rFonts w:ascii="나눔스퀘어라운드 Regular" w:eastAsia="나눔스퀘어라운드 Regular" w:hAnsi="나눔스퀘어라운드 Regular"/>
        </w:rPr>
        <w:t>ans</w:t>
      </w:r>
      <w:proofErr w:type="spellEnd"/>
    </w:p>
    <w:p w:rsidR="00AD5ECF" w:rsidRPr="00971485" w:rsidRDefault="00AD5ECF" w:rsidP="00AD5ECF">
      <w:pPr>
        <w:pStyle w:val="a"/>
        <w:numPr>
          <w:ilvl w:val="0"/>
          <w:numId w:val="16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 xml:space="preserve">출력 예시: </w:t>
      </w:r>
      <w:r w:rsidR="00971485">
        <w:rPr>
          <w:rFonts w:ascii="나눔스퀘어라운드 Regular" w:eastAsia="나눔스퀘어라운드 Regular" w:hAnsi="나눔스퀘어라운드 Regular"/>
        </w:rPr>
        <w:t xml:space="preserve">[?] </w:t>
      </w:r>
      <w:proofErr w:type="spellStart"/>
      <w:r w:rsidR="00971485">
        <w:rPr>
          <w:rFonts w:ascii="나눔스퀘어라운드 Regular" w:eastAsia="나눔스퀘어라운드 Regular" w:hAnsi="나눔스퀘어라운드 Regular"/>
        </w:rPr>
        <w:t>ans</w:t>
      </w:r>
      <w:proofErr w:type="spellEnd"/>
      <w:r w:rsidR="00971485">
        <w:rPr>
          <w:rFonts w:ascii="나눔스퀘어라운드 Regular" w:eastAsia="나눔스퀘어라운드 Regular" w:hAnsi="나눔스퀘어라운드 Regular"/>
        </w:rPr>
        <w:t xml:space="preserve"> is not answer</w:t>
      </w:r>
    </w:p>
    <w:p w:rsidR="00D47719" w:rsidRPr="00971485" w:rsidRDefault="00971485" w:rsidP="00D47719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                  [!] </w:t>
      </w:r>
      <w:r>
        <w:rPr>
          <w:rFonts w:ascii="나눔스퀘어라운드 Regular" w:eastAsia="나눔스퀘어라운드 Regular" w:hAnsi="나눔스퀘어라운드 Regular"/>
        </w:rPr>
        <w:t>Great Job~!</w:t>
      </w:r>
    </w:p>
    <w:p w:rsidR="00D47719" w:rsidRPr="00971485" w:rsidRDefault="00D47719" w:rsidP="00D47719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</w:p>
    <w:p w:rsidR="00AD5ECF" w:rsidRPr="00971485" w:rsidRDefault="00AD5ECF" w:rsidP="00AD5ECF">
      <w:pPr>
        <w:pStyle w:val="a"/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971485">
        <w:rPr>
          <w:rFonts w:ascii="나눔스퀘어라운드 Regular" w:eastAsia="나눔스퀘어라운드 Regular" w:hAnsi="나눔스퀘어라운드 Regular"/>
          <w:b/>
          <w:sz w:val="24"/>
        </w:rPr>
        <w:t xml:space="preserve">문제 </w:t>
      </w:r>
      <w:r w:rsidRPr="00971485">
        <w:rPr>
          <w:rFonts w:ascii="나눔스퀘어라운드 Regular" w:eastAsia="나눔스퀘어라운드 Regular" w:hAnsi="나눔스퀘어라운드 Regular" w:hint="eastAsia"/>
          <w:b/>
          <w:sz w:val="24"/>
        </w:rPr>
        <w:t>해결 과정</w:t>
      </w:r>
    </w:p>
    <w:p w:rsidR="00AD5ECF" w:rsidRPr="00971485" w:rsidRDefault="00AD5ECF" w:rsidP="00AD5ECF">
      <w:pPr>
        <w:pStyle w:val="a"/>
        <w:numPr>
          <w:ilvl w:val="0"/>
          <w:numId w:val="17"/>
        </w:numPr>
        <w:spacing w:line="276" w:lineRule="auto"/>
        <w:rPr>
          <w:rFonts w:ascii="나눔스퀘어라운드 Regular" w:eastAsia="나눔스퀘어라운드 Regular" w:hAnsi="나눔스퀘어라운드 Regular"/>
          <w:b/>
        </w:rPr>
      </w:pPr>
      <w:r w:rsidRPr="00971485">
        <w:rPr>
          <w:rFonts w:ascii="나눔스퀘어라운드 Regular" w:eastAsia="나눔스퀘어라운드 Regular" w:hAnsi="나눔스퀘어라운드 Regular" w:hint="eastAsia"/>
          <w:b/>
        </w:rPr>
        <w:t>과정_</w:t>
      </w:r>
      <w:r w:rsidRPr="00971485">
        <w:rPr>
          <w:rFonts w:ascii="나눔스퀘어라운드 Regular" w:eastAsia="나눔스퀘어라운드 Regular" w:hAnsi="나눔스퀘어라운드 Regular"/>
          <w:b/>
        </w:rPr>
        <w:t xml:space="preserve">1 </w:t>
      </w:r>
      <w:r w:rsidR="00971485">
        <w:rPr>
          <w:rFonts w:ascii="나눔스퀘어라운드 Regular" w:eastAsia="나눔스퀘어라운드 Regular" w:hAnsi="나눔스퀘어라운드 Regular" w:hint="eastAsia"/>
          <w:b/>
        </w:rPr>
        <w:t>무작위 수 생성</w:t>
      </w:r>
    </w:p>
    <w:p w:rsidR="00AD5ECF" w:rsidRPr="00971485" w:rsidRDefault="00971485" w:rsidP="00AD5ECF">
      <w:pPr>
        <w:pStyle w:val="a"/>
        <w:numPr>
          <w:ilvl w:val="0"/>
          <w:numId w:val="0"/>
        </w:numPr>
        <w:spacing w:line="276" w:lineRule="auto"/>
        <w:ind w:left="778"/>
        <w:rPr>
          <w:rFonts w:ascii="나눔스퀘어라운드 Regular" w:eastAsia="나눔스퀘어라운드 Regular" w:hAnsi="나눔스퀘어라운드 Regular"/>
          <w:sz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</w:rPr>
        <w:t>rand(</w:t>
      </w:r>
      <w:r>
        <w:rPr>
          <w:rFonts w:ascii="나눔스퀘어라운드 Regular" w:eastAsia="나눔스퀘어라운드 Regular" w:hAnsi="나눔스퀘어라운드 Regular"/>
          <w:sz w:val="20"/>
        </w:rPr>
        <w:t xml:space="preserve">) </w:t>
      </w:r>
      <w:r>
        <w:rPr>
          <w:rFonts w:ascii="나눔스퀘어라운드 Regular" w:eastAsia="나눔스퀘어라운드 Regular" w:hAnsi="나눔스퀘어라운드 Regular" w:hint="eastAsia"/>
          <w:sz w:val="20"/>
        </w:rPr>
        <w:t xml:space="preserve">함수를 이용하여 무작위 수를 생성해 주고 </w:t>
      </w:r>
      <w:r>
        <w:rPr>
          <w:rFonts w:ascii="나눔스퀘어라운드 Regular" w:eastAsia="나눔스퀘어라운드 Regular" w:hAnsi="나눔스퀘어라운드 Regular"/>
          <w:sz w:val="20"/>
        </w:rPr>
        <w:t xml:space="preserve">% </w:t>
      </w:r>
      <w:r>
        <w:rPr>
          <w:rFonts w:ascii="나눔스퀘어라운드 Regular" w:eastAsia="나눔스퀘어라운드 Regular" w:hAnsi="나눔스퀘어라운드 Regular" w:hint="eastAsia"/>
          <w:sz w:val="20"/>
        </w:rPr>
        <w:t>연산으로 범위를 지정</w:t>
      </w:r>
    </w:p>
    <w:p w:rsidR="00AD5ECF" w:rsidRPr="00971485" w:rsidRDefault="00AD5ECF" w:rsidP="00AD5ECF">
      <w:pPr>
        <w:pStyle w:val="a"/>
        <w:numPr>
          <w:ilvl w:val="0"/>
          <w:numId w:val="17"/>
        </w:numPr>
        <w:spacing w:line="276" w:lineRule="auto"/>
        <w:rPr>
          <w:rFonts w:ascii="나눔스퀘어라운드 Regular" w:eastAsia="나눔스퀘어라운드 Regular" w:hAnsi="나눔스퀘어라운드 Regular"/>
          <w:b/>
        </w:rPr>
      </w:pPr>
      <w:r w:rsidRPr="00971485">
        <w:rPr>
          <w:rFonts w:ascii="나눔스퀘어라운드 Regular" w:eastAsia="나눔스퀘어라운드 Regular" w:hAnsi="나눔스퀘어라운드 Regular" w:hint="eastAsia"/>
          <w:b/>
        </w:rPr>
        <w:t>과정_</w:t>
      </w:r>
      <w:r w:rsidRPr="00971485">
        <w:rPr>
          <w:rFonts w:ascii="나눔스퀘어라운드 Regular" w:eastAsia="나눔스퀘어라운드 Regular" w:hAnsi="나눔스퀘어라운드 Regular"/>
          <w:b/>
        </w:rPr>
        <w:t xml:space="preserve">2 </w:t>
      </w:r>
      <w:r w:rsidR="00971485">
        <w:rPr>
          <w:rFonts w:ascii="나눔스퀘어라운드 Regular" w:eastAsia="나눔스퀘어라운드 Regular" w:hAnsi="나눔스퀘어라운드 Regular" w:hint="eastAsia"/>
          <w:b/>
        </w:rPr>
        <w:t>실행할 때 마다 새로운 무작위 수를 생성</w:t>
      </w:r>
    </w:p>
    <w:p w:rsidR="00AD5ECF" w:rsidRPr="00971485" w:rsidRDefault="00971485" w:rsidP="00B4132C">
      <w:pPr>
        <w:pStyle w:val="a"/>
        <w:numPr>
          <w:ilvl w:val="0"/>
          <w:numId w:val="0"/>
        </w:numPr>
        <w:spacing w:line="276" w:lineRule="auto"/>
        <w:ind w:left="778"/>
        <w:rPr>
          <w:rFonts w:ascii="나눔스퀘어라운드 Regular" w:eastAsia="나눔스퀘어라운드 Regular" w:hAnsi="나눔스퀘어라운드 Regular"/>
          <w:sz w:val="20"/>
        </w:rPr>
      </w:pPr>
      <w:r>
        <w:rPr>
          <w:rFonts w:ascii="나눔스퀘어라운드 Regular" w:eastAsia="나눔스퀘어라운드 Regular" w:hAnsi="나눔스퀘어라운드 Regular"/>
          <w:sz w:val="20"/>
        </w:rPr>
        <w:t>&lt;</w:t>
      </w:r>
      <w:proofErr w:type="spellStart"/>
      <w:r>
        <w:rPr>
          <w:rFonts w:ascii="나눔스퀘어라운드 Regular" w:eastAsia="나눔스퀘어라운드 Regular" w:hAnsi="나눔스퀘어라운드 Regular"/>
          <w:sz w:val="20"/>
        </w:rPr>
        <w:t>time.h</w:t>
      </w:r>
      <w:proofErr w:type="spellEnd"/>
      <w:r>
        <w:rPr>
          <w:rFonts w:ascii="나눔스퀘어라운드 Regular" w:eastAsia="나눔스퀘어라운드 Regular" w:hAnsi="나눔스퀘어라운드 Regular"/>
          <w:sz w:val="20"/>
        </w:rPr>
        <w:t xml:space="preserve">&gt; </w:t>
      </w:r>
      <w:r>
        <w:rPr>
          <w:rFonts w:ascii="나눔스퀘어라운드 Regular" w:eastAsia="나눔스퀘어라운드 Regular" w:hAnsi="나눔스퀘어라운드 Regular" w:hint="eastAsia"/>
          <w:sz w:val="20"/>
        </w:rPr>
        <w:t xml:space="preserve">헤더를 </w:t>
      </w:r>
      <w:r>
        <w:rPr>
          <w:rFonts w:ascii="나눔스퀘어라운드 Regular" w:eastAsia="나눔스퀘어라운드 Regular" w:hAnsi="나눔스퀘어라운드 Regular"/>
          <w:sz w:val="20"/>
        </w:rPr>
        <w:t xml:space="preserve">include </w:t>
      </w:r>
      <w:r>
        <w:rPr>
          <w:rFonts w:ascii="나눔스퀘어라운드 Regular" w:eastAsia="나눔스퀘어라운드 Regular" w:hAnsi="나눔스퀘어라운드 Regular" w:hint="eastAsia"/>
          <w:sz w:val="20"/>
        </w:rPr>
        <w:t xml:space="preserve">하여 </w:t>
      </w:r>
      <w:r w:rsidR="00426BF1">
        <w:rPr>
          <w:rFonts w:ascii="나눔스퀘어라운드 Regular" w:eastAsia="나눔스퀘어라운드 Regular" w:hAnsi="나눔스퀘어라운드 Regular"/>
          <w:sz w:val="20"/>
        </w:rPr>
        <w:t xml:space="preserve">time() </w:t>
      </w:r>
      <w:r w:rsidR="00426BF1">
        <w:rPr>
          <w:rFonts w:ascii="나눔스퀘어라운드 Regular" w:eastAsia="나눔스퀘어라운드 Regular" w:hAnsi="나눔스퀘어라운드 Regular" w:hint="eastAsia"/>
          <w:sz w:val="20"/>
        </w:rPr>
        <w:t>함수를 사용,</w:t>
      </w:r>
      <w:r w:rsidR="00426BF1">
        <w:rPr>
          <w:rFonts w:ascii="나눔스퀘어라운드 Regular" w:eastAsia="나눔스퀘어라운드 Regular" w:hAnsi="나눔스퀘어라운드 Regular"/>
          <w:sz w:val="20"/>
        </w:rPr>
        <w:t xml:space="preserve"> </w:t>
      </w:r>
      <w:proofErr w:type="spellStart"/>
      <w:r w:rsidR="00426BF1">
        <w:rPr>
          <w:rFonts w:ascii="나눔스퀘어라운드 Regular" w:eastAsia="나눔스퀘어라운드 Regular" w:hAnsi="나눔스퀘어라운드 Regular"/>
          <w:sz w:val="20"/>
        </w:rPr>
        <w:t>srand</w:t>
      </w:r>
      <w:proofErr w:type="spellEnd"/>
      <w:r w:rsidR="00426BF1">
        <w:rPr>
          <w:rFonts w:ascii="나눔스퀘어라운드 Regular" w:eastAsia="나눔스퀘어라운드 Regular" w:hAnsi="나눔스퀘어라운드 Regular"/>
          <w:sz w:val="20"/>
        </w:rPr>
        <w:t xml:space="preserve">() </w:t>
      </w:r>
      <w:r w:rsidR="00426BF1">
        <w:rPr>
          <w:rFonts w:ascii="나눔스퀘어라운드 Regular" w:eastAsia="나눔스퀘어라운드 Regular" w:hAnsi="나눔스퀘어라운드 Regular" w:hint="eastAsia"/>
          <w:sz w:val="20"/>
        </w:rPr>
        <w:t>함수를 통해 실행 시 마다 새로운 수 생성</w:t>
      </w:r>
    </w:p>
    <w:p w:rsidR="00AD5ECF" w:rsidRPr="00971485" w:rsidRDefault="00AD5ECF" w:rsidP="00AD5ECF">
      <w:pPr>
        <w:pStyle w:val="a"/>
        <w:numPr>
          <w:ilvl w:val="0"/>
          <w:numId w:val="17"/>
        </w:numPr>
        <w:spacing w:line="276" w:lineRule="auto"/>
        <w:rPr>
          <w:rFonts w:ascii="나눔스퀘어라운드 Regular" w:eastAsia="나눔스퀘어라운드 Regular" w:hAnsi="나눔스퀘어라운드 Regular"/>
          <w:b/>
          <w:sz w:val="20"/>
        </w:rPr>
      </w:pPr>
      <w:r w:rsidRPr="00971485">
        <w:rPr>
          <w:rFonts w:ascii="나눔스퀘어라운드 Regular" w:eastAsia="나눔스퀘어라운드 Regular" w:hAnsi="나눔스퀘어라운드 Regular" w:hint="eastAsia"/>
          <w:b/>
        </w:rPr>
        <w:t>과정_</w:t>
      </w:r>
      <w:r w:rsidRPr="00971485">
        <w:rPr>
          <w:rFonts w:ascii="나눔스퀘어라운드 Regular" w:eastAsia="나눔스퀘어라운드 Regular" w:hAnsi="나눔스퀘어라운드 Regular"/>
          <w:b/>
        </w:rPr>
        <w:t xml:space="preserve">3 </w:t>
      </w:r>
      <w:r w:rsidR="00426BF1">
        <w:rPr>
          <w:rFonts w:ascii="나눔스퀘어라운드 Regular" w:eastAsia="나눔스퀘어라운드 Regular" w:hAnsi="나눔스퀘어라운드 Regular" w:hint="eastAsia"/>
          <w:b/>
        </w:rPr>
        <w:t>입력 값에 따른 답변 출력</w:t>
      </w:r>
    </w:p>
    <w:p w:rsidR="00AD5ECF" w:rsidRPr="00971485" w:rsidRDefault="00426BF1" w:rsidP="00426BF1">
      <w:pPr>
        <w:pStyle w:val="a"/>
        <w:numPr>
          <w:ilvl w:val="0"/>
          <w:numId w:val="0"/>
        </w:numPr>
        <w:spacing w:line="276" w:lineRule="auto"/>
        <w:ind w:left="778"/>
        <w:rPr>
          <w:rFonts w:ascii="나눔스퀘어라운드 Regular" w:eastAsia="나눔스퀘어라운드 Regular" w:hAnsi="나눔스퀘어라운드 Regular"/>
          <w:sz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</w:rPr>
        <w:t>정답일 때 까지 반복을 실행하며 입력 값에 따라 정답 혹은 오답을 출력</w:t>
      </w:r>
    </w:p>
    <w:p w:rsidR="00AD5ECF" w:rsidRPr="00971485" w:rsidRDefault="00AD5ECF" w:rsidP="00AD5ECF">
      <w:pPr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971485">
        <w:rPr>
          <w:rFonts w:ascii="나눔스퀘어라운드 Regular" w:eastAsia="나눔스퀘어라운드 Regular" w:hAnsi="나눔스퀘어라운드 Regular"/>
          <w:b/>
          <w:sz w:val="24"/>
        </w:rPr>
        <w:br w:type="page"/>
      </w:r>
    </w:p>
    <w:p w:rsidR="00AD5ECF" w:rsidRPr="00971485" w:rsidRDefault="00AD5ECF" w:rsidP="00AD5ECF">
      <w:pPr>
        <w:pStyle w:val="a"/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971485">
        <w:rPr>
          <w:rFonts w:ascii="나눔스퀘어라운드 Regular" w:eastAsia="나눔스퀘어라운드 Regular" w:hAnsi="나눔스퀘어라운드 Regular" w:hint="eastAsia"/>
          <w:b/>
          <w:sz w:val="24"/>
        </w:rPr>
        <w:lastRenderedPageBreak/>
        <w:t>소스 코드</w:t>
      </w:r>
    </w:p>
    <w:p w:rsidR="00AD5ECF" w:rsidRPr="00426BF1" w:rsidRDefault="00AD5ECF" w:rsidP="00426BF1">
      <w:pPr>
        <w:pStyle w:val="a"/>
        <w:numPr>
          <w:ilvl w:val="0"/>
          <w:numId w:val="17"/>
        </w:numPr>
        <w:spacing w:line="276" w:lineRule="auto"/>
        <w:rPr>
          <w:rFonts w:ascii="나눔스퀘어라운드 Regular" w:eastAsia="나눔스퀘어라운드 Regular" w:hAnsi="나눔스퀘어라운드 Regular"/>
          <w:b/>
        </w:rPr>
      </w:pPr>
      <w:r w:rsidRPr="00971485">
        <w:rPr>
          <w:rFonts w:ascii="나눔스퀘어라운드 Regular" w:eastAsia="나눔스퀘어라운드 Regular" w:hAnsi="나눔스퀘어라운드 Regular"/>
          <w:b/>
        </w:rPr>
        <w:t>Encrypt</w:t>
      </w:r>
      <w:r w:rsidR="00BD331F" w:rsidRPr="00971485">
        <w:rPr>
          <w:rFonts w:ascii="나눔스퀘어라운드 Regular" w:eastAsia="나눔스퀘어라운드 Regular" w:hAnsi="나눔스퀘어라운드 Regular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F47D6" wp14:editId="663396CF">
                <wp:simplePos x="0" y="0"/>
                <wp:positionH relativeFrom="column">
                  <wp:posOffset>807720</wp:posOffset>
                </wp:positionH>
                <wp:positionV relativeFrom="paragraph">
                  <wp:posOffset>408940</wp:posOffset>
                </wp:positionV>
                <wp:extent cx="2887980" cy="1249680"/>
                <wp:effectExtent l="19050" t="19050" r="2667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249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BED75" id="직사각형 7" o:spid="_x0000_s1026" style="position:absolute;left:0;text-align:left;margin-left:63.6pt;margin-top:32.2pt;width:227.4pt;height:98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" filled="f" strokecolor="red" strokeweight="2.25pt"/>
            </w:pict>
          </mc:Fallback>
        </mc:AlternateContent>
      </w:r>
    </w:p>
    <w:p w:rsidR="00426BF1" w:rsidRDefault="00426BF1" w:rsidP="00AD5ECF">
      <w:pPr>
        <w:pStyle w:val="a"/>
        <w:numPr>
          <w:ilvl w:val="0"/>
          <w:numId w:val="19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426BF1">
        <w:rPr>
          <w:rFonts w:ascii="나눔스퀘어라운드 Regular" w:eastAsia="나눔스퀘어라운드 Regular" w:hAnsi="나눔스퀘어라운드 Regular"/>
          <w:b/>
          <w:noProof/>
        </w:rPr>
        <w:drawing>
          <wp:anchor distT="0" distB="0" distL="114300" distR="114300" simplePos="0" relativeHeight="251699200" behindDoc="0" locked="0" layoutInCell="1" allowOverlap="1" wp14:anchorId="3E3E5E8A" wp14:editId="79BD9CE3">
            <wp:simplePos x="0" y="0"/>
            <wp:positionH relativeFrom="column">
              <wp:posOffset>213360</wp:posOffset>
            </wp:positionH>
            <wp:positionV relativeFrom="paragraph">
              <wp:posOffset>5080</wp:posOffset>
            </wp:positionV>
            <wp:extent cx="3623310" cy="4236720"/>
            <wp:effectExtent l="0" t="0" r="0" b="0"/>
            <wp:wrapSquare wrapText="bothSides"/>
            <wp:docPr id="6" name="그림 6" descr="C:\Users\drk08\Desktop\Grade 4\Second half\정보보호\실습\과제\hw03\2\소스코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k08\Desktop\Grade 4\Second half\정보보호\실습\과제\hw03\2\소스코드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라운드 Regular" w:eastAsia="나눔스퀘어라운드 Regular" w:hAnsi="나눔스퀘어라운드 Regular"/>
        </w:rPr>
        <w:t>&lt;</w:t>
      </w:r>
      <w:proofErr w:type="spellStart"/>
      <w:r>
        <w:rPr>
          <w:rFonts w:ascii="나눔스퀘어라운드 Regular" w:eastAsia="나눔스퀘어라운드 Regular" w:hAnsi="나눔스퀘어라운드 Regular"/>
        </w:rPr>
        <w:t>stdlib.h</w:t>
      </w:r>
      <w:proofErr w:type="spellEnd"/>
      <w:r>
        <w:rPr>
          <w:rFonts w:ascii="나눔스퀘어라운드 Regular" w:eastAsia="나눔스퀘어라운드 Regular" w:hAnsi="나눔스퀘어라운드 Regular"/>
        </w:rPr>
        <w:t>&gt;</w:t>
      </w:r>
      <w:r>
        <w:rPr>
          <w:rFonts w:ascii="나눔스퀘어라운드 Regular" w:eastAsia="나눔스퀘어라운드 Regular" w:hAnsi="나눔스퀘어라운드 Regular" w:hint="eastAsia"/>
        </w:rPr>
        <w:t xml:space="preserve"> 표준 라이브러리 헤더를 참조하여 </w:t>
      </w:r>
      <w:r>
        <w:rPr>
          <w:rFonts w:ascii="나눔스퀘어라운드 Regular" w:eastAsia="나눔스퀘어라운드 Regular" w:hAnsi="나눔스퀘어라운드 Regular"/>
        </w:rPr>
        <w:t xml:space="preserve">rand() </w:t>
      </w:r>
      <w:r>
        <w:rPr>
          <w:rFonts w:ascii="나눔스퀘어라운드 Regular" w:eastAsia="나눔스퀘어라운드 Regular" w:hAnsi="나눔스퀘어라운드 Regular" w:hint="eastAsia"/>
        </w:rPr>
        <w:t xml:space="preserve">함수와 </w:t>
      </w:r>
      <w:proofErr w:type="spellStart"/>
      <w:r>
        <w:rPr>
          <w:rFonts w:ascii="나눔스퀘어라운드 Regular" w:eastAsia="나눔스퀘어라운드 Regular" w:hAnsi="나눔스퀘어라운드 Regular"/>
        </w:rPr>
        <w:t>srand</w:t>
      </w:r>
      <w:proofErr w:type="spellEnd"/>
      <w:r>
        <w:rPr>
          <w:rFonts w:ascii="나눔스퀘어라운드 Regular" w:eastAsia="나눔스퀘어라운드 Regular" w:hAnsi="나눔스퀘어라운드 Regular"/>
        </w:rPr>
        <w:t>()</w:t>
      </w:r>
      <w:r>
        <w:rPr>
          <w:rFonts w:ascii="나눔스퀘어라운드 Regular" w:eastAsia="나눔스퀘어라운드 Regular" w:hAnsi="나눔스퀘어라운드 Regular" w:hint="eastAsia"/>
        </w:rPr>
        <w:t>함수를 사용</w:t>
      </w:r>
    </w:p>
    <w:p w:rsidR="00BD331F" w:rsidRPr="00971485" w:rsidRDefault="00034951" w:rsidP="00AD5ECF">
      <w:pPr>
        <w:pStyle w:val="a"/>
        <w:numPr>
          <w:ilvl w:val="0"/>
          <w:numId w:val="19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77A97A" wp14:editId="59AD67FD">
                <wp:simplePos x="0" y="0"/>
                <wp:positionH relativeFrom="column">
                  <wp:posOffset>601980</wp:posOffset>
                </wp:positionH>
                <wp:positionV relativeFrom="paragraph">
                  <wp:posOffset>28575</wp:posOffset>
                </wp:positionV>
                <wp:extent cx="2316480" cy="541020"/>
                <wp:effectExtent l="19050" t="19050" r="26670" b="1143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541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5C2C4" id="직사각형 18" o:spid="_x0000_s1026" style="position:absolute;left:0;text-align:left;margin-left:47.4pt;margin-top:2.25pt;width:182.4pt;height:4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" filled="f" strokecolor="red" strokeweight="2.25pt"/>
            </w:pict>
          </mc:Fallback>
        </mc:AlternateContent>
      </w:r>
      <w:r w:rsidR="00426BF1">
        <w:rPr>
          <w:rFonts w:ascii="나눔스퀘어라운드 Regular" w:eastAsia="나눔스퀘어라운드 Regular" w:hAnsi="나눔스퀘어라운드 Regular"/>
        </w:rPr>
        <w:t>&lt;</w:t>
      </w:r>
      <w:proofErr w:type="spellStart"/>
      <w:r w:rsidR="00426BF1">
        <w:rPr>
          <w:rFonts w:ascii="나눔스퀘어라운드 Regular" w:eastAsia="나눔스퀘어라운드 Regular" w:hAnsi="나눔스퀘어라운드 Regular" w:hint="eastAsia"/>
        </w:rPr>
        <w:t>t</w:t>
      </w:r>
      <w:r w:rsidR="00426BF1">
        <w:rPr>
          <w:rFonts w:ascii="나눔스퀘어라운드 Regular" w:eastAsia="나눔스퀘어라운드 Regular" w:hAnsi="나눔스퀘어라운드 Regular"/>
        </w:rPr>
        <w:t>ime.h</w:t>
      </w:r>
      <w:proofErr w:type="spellEnd"/>
      <w:r w:rsidR="00426BF1">
        <w:rPr>
          <w:rFonts w:ascii="나눔스퀘어라운드 Regular" w:eastAsia="나눔스퀘어라운드 Regular" w:hAnsi="나눔스퀘어라운드 Regular"/>
        </w:rPr>
        <w:t xml:space="preserve">&gt; </w:t>
      </w:r>
      <w:r w:rsidR="00426BF1">
        <w:rPr>
          <w:rFonts w:ascii="나눔스퀘어라운드 Regular" w:eastAsia="나눔스퀘어라운드 Regular" w:hAnsi="나눔스퀘어라운드 Regular" w:hint="eastAsia"/>
        </w:rPr>
        <w:t xml:space="preserve">헤더를 참조하여 </w:t>
      </w:r>
      <w:r w:rsidR="00426BF1">
        <w:rPr>
          <w:rFonts w:ascii="나눔스퀘어라운드 Regular" w:eastAsia="나눔스퀘어라운드 Regular" w:hAnsi="나눔스퀘어라운드 Regular"/>
        </w:rPr>
        <w:t>time()</w:t>
      </w:r>
      <w:r w:rsidR="00426BF1">
        <w:rPr>
          <w:rFonts w:ascii="나눔스퀘어라운드 Regular" w:eastAsia="나눔스퀘어라운드 Regular" w:hAnsi="나눔스퀘어라운드 Regular" w:hint="eastAsia"/>
        </w:rPr>
        <w:t xml:space="preserve">함수 사용 </w:t>
      </w:r>
      <w:r w:rsidR="00426BF1">
        <w:rPr>
          <w:rFonts w:ascii="나눔스퀘어라운드 Regular" w:eastAsia="나눔스퀘어라운드 Regular" w:hAnsi="나눔스퀘어라운드 Regular"/>
        </w:rPr>
        <w:t xml:space="preserve">– </w:t>
      </w:r>
      <w:proofErr w:type="spellStart"/>
      <w:r w:rsidR="00426BF1">
        <w:rPr>
          <w:rFonts w:ascii="나눔스퀘어라운드 Regular" w:eastAsia="나눔스퀘어라운드 Regular" w:hAnsi="나눔스퀘어라운드 Regular" w:hint="eastAsia"/>
        </w:rPr>
        <w:t>난수</w:t>
      </w:r>
      <w:proofErr w:type="spellEnd"/>
      <w:r w:rsidR="00426BF1">
        <w:rPr>
          <w:rFonts w:ascii="나눔스퀘어라운드 Regular" w:eastAsia="나눔스퀘어라운드 Regular" w:hAnsi="나눔스퀘어라운드 Regular" w:hint="eastAsia"/>
        </w:rPr>
        <w:t xml:space="preserve"> 초기화를 위하여</w:t>
      </w:r>
    </w:p>
    <w:p w:rsidR="00AD5ECF" w:rsidRPr="00971485" w:rsidRDefault="00034951" w:rsidP="00034951">
      <w:pPr>
        <w:pStyle w:val="a"/>
        <w:numPr>
          <w:ilvl w:val="0"/>
          <w:numId w:val="19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1</w:t>
      </w:r>
      <w:r>
        <w:rPr>
          <w:rFonts w:ascii="나눔스퀘어라운드 Regular" w:eastAsia="나눔스퀘어라운드 Regular" w:hAnsi="나눔스퀘어라운드 Regular"/>
        </w:rPr>
        <w:t xml:space="preserve">~100 </w:t>
      </w:r>
      <w:r>
        <w:rPr>
          <w:rFonts w:ascii="나눔스퀘어라운드 Regular" w:eastAsia="나눔스퀘어라운드 Regular" w:hAnsi="나눔스퀘어라운드 Regular" w:hint="eastAsia"/>
        </w:rPr>
        <w:t xml:space="preserve">사이의 범위의 </w:t>
      </w:r>
      <w:proofErr w:type="spellStart"/>
      <w:r>
        <w:rPr>
          <w:rFonts w:ascii="나눔스퀘어라운드 Regular" w:eastAsia="나눔스퀘어라운드 Regular" w:hAnsi="나눔스퀘어라운드 Regular" w:hint="eastAsia"/>
        </w:rPr>
        <w:t>난수를</w:t>
      </w:r>
      <w:proofErr w:type="spellEnd"/>
      <w:r>
        <w:rPr>
          <w:rFonts w:ascii="나눔스퀘어라운드 Regular" w:eastAsia="나눔스퀘어라운드 Regular" w:hAnsi="나눔스퀘어라운드 Regular" w:hint="eastAsia"/>
        </w:rPr>
        <w:t xml:space="preserve"> 생성</w:t>
      </w:r>
    </w:p>
    <w:p w:rsidR="00AD5ECF" w:rsidRDefault="00034951" w:rsidP="00AD5ECF">
      <w:pPr>
        <w:pStyle w:val="a"/>
        <w:numPr>
          <w:ilvl w:val="0"/>
          <w:numId w:val="19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proofErr w:type="spellStart"/>
      <w:r>
        <w:rPr>
          <w:rFonts w:ascii="나눔스퀘어라운드 Regular" w:eastAsia="나눔스퀘어라운드 Regular" w:hAnsi="나눔스퀘어라운드 Regular"/>
        </w:rPr>
        <w:t>Ans</w:t>
      </w:r>
      <w:proofErr w:type="spellEnd"/>
      <w:r>
        <w:rPr>
          <w:rFonts w:ascii="나눔스퀘어라운드 Regular" w:eastAsia="나눔스퀘어라운드 Regular" w:hAnsi="나눔스퀘어라운드 Regular" w:hint="eastAsia"/>
        </w:rPr>
        <w:t xml:space="preserve">에 </w:t>
      </w:r>
      <w:proofErr w:type="spellStart"/>
      <w:r>
        <w:rPr>
          <w:rFonts w:ascii="나눔스퀘어라운드 Regular" w:eastAsia="나눔스퀘어라운드 Regular" w:hAnsi="나눔스퀘어라운드 Regular" w:hint="eastAsia"/>
        </w:rPr>
        <w:t>난수</w:t>
      </w:r>
      <w:proofErr w:type="spellEnd"/>
      <w:r>
        <w:rPr>
          <w:rFonts w:ascii="나눔스퀘어라운드 Regular" w:eastAsia="나눔스퀘어라운드 Regular" w:hAnsi="나눔스퀘어라운드 Regular" w:hint="eastAsia"/>
        </w:rPr>
        <w:t xml:space="preserve"> </w:t>
      </w:r>
      <w:r>
        <w:rPr>
          <w:rFonts w:ascii="나눔스퀘어라운드 Regular" w:eastAsia="나눔스퀘어라운드 Regular" w:hAnsi="나눔스퀘어라운드 Regular"/>
        </w:rPr>
        <w:t>a</w:t>
      </w:r>
      <w:r>
        <w:rPr>
          <w:rFonts w:ascii="나눔스퀘어라운드 Regular" w:eastAsia="나눔스퀘어라운드 Regular" w:hAnsi="나눔스퀘어라운드 Regular" w:hint="eastAsia"/>
        </w:rPr>
        <w:t xml:space="preserve">와 </w:t>
      </w:r>
      <w:r>
        <w:rPr>
          <w:rFonts w:ascii="나눔스퀘어라운드 Regular" w:eastAsia="나눔스퀘어라운드 Regular" w:hAnsi="나눔스퀘어라운드 Regular"/>
        </w:rPr>
        <w:t>b</w:t>
      </w:r>
      <w:r>
        <w:rPr>
          <w:rFonts w:ascii="나눔스퀘어라운드 Regular" w:eastAsia="나눔스퀘어라운드 Regular" w:hAnsi="나눔스퀘어라운드 Regular" w:hint="eastAsia"/>
        </w:rPr>
        <w:t>의 곱을 저장</w:t>
      </w:r>
    </w:p>
    <w:p w:rsidR="00034951" w:rsidRPr="00971485" w:rsidRDefault="00034951" w:rsidP="00AD5ECF">
      <w:pPr>
        <w:pStyle w:val="a"/>
        <w:numPr>
          <w:ilvl w:val="0"/>
          <w:numId w:val="19"/>
        </w:numPr>
        <w:spacing w:line="276" w:lineRule="auto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입력 값에 따라 정답과 오답의 결과를 출력</w:t>
      </w:r>
    </w:p>
    <w:p w:rsidR="00034951" w:rsidRDefault="00AD5ECF" w:rsidP="00034951">
      <w:pPr>
        <w:pStyle w:val="a"/>
        <w:numPr>
          <w:ilvl w:val="0"/>
          <w:numId w:val="19"/>
        </w:numPr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 xml:space="preserve">만약 </w:t>
      </w:r>
      <w:r w:rsidR="00034951">
        <w:rPr>
          <w:rFonts w:ascii="나눔스퀘어라운드 Regular" w:eastAsia="나눔스퀘어라운드 Regular" w:hAnsi="나눔스퀘어라운드 Regular" w:hint="eastAsia"/>
        </w:rPr>
        <w:t>정답일 시 프로그램 종료</w:t>
      </w:r>
      <w:r w:rsidR="00BD331F" w:rsidRPr="00971485">
        <w:rPr>
          <w:rFonts w:ascii="나눔스퀘어라운드 Regular" w:eastAsia="나눔스퀘어라운드 Regular" w:hAnsi="나눔스퀘어라운드 Regular"/>
          <w:b/>
          <w:sz w:val="24"/>
        </w:rPr>
        <w:t xml:space="preserve"> </w:t>
      </w:r>
    </w:p>
    <w:p w:rsidR="00034951" w:rsidRDefault="00034951" w:rsidP="00034951">
      <w:pPr>
        <w:pStyle w:val="a"/>
        <w:numPr>
          <w:ilvl w:val="0"/>
          <w:numId w:val="19"/>
        </w:numPr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>
        <w:rPr>
          <w:rFonts w:ascii="나눔스퀘어라운드 Regular" w:eastAsia="나눔스퀘어라운드 Regular" w:hAnsi="나눔스퀘어라운드 Regular"/>
          <w:b/>
          <w:sz w:val="24"/>
        </w:rPr>
        <w:br w:type="page"/>
      </w:r>
    </w:p>
    <w:p w:rsidR="00AD5ECF" w:rsidRPr="00971485" w:rsidRDefault="00AD5ECF" w:rsidP="00AD5ECF">
      <w:pPr>
        <w:pStyle w:val="a"/>
        <w:numPr>
          <w:ilvl w:val="0"/>
          <w:numId w:val="0"/>
        </w:numPr>
        <w:spacing w:line="276" w:lineRule="auto"/>
        <w:ind w:left="389"/>
        <w:rPr>
          <w:rFonts w:ascii="나눔스퀘어라운드 Regular" w:eastAsia="나눔스퀘어라운드 Regular" w:hAnsi="나눔스퀘어라운드 Regular"/>
          <w:b/>
          <w:sz w:val="24"/>
        </w:rPr>
      </w:pPr>
    </w:p>
    <w:p w:rsidR="00BD331F" w:rsidRPr="00971485" w:rsidRDefault="00BD331F" w:rsidP="00034951">
      <w:pPr>
        <w:pStyle w:val="2"/>
        <w:spacing w:line="276" w:lineRule="auto"/>
        <w:ind w:firstLineChars="100" w:firstLine="346"/>
        <w:rPr>
          <w:rFonts w:ascii="나눔스퀘어라운드 Regular" w:eastAsia="나눔스퀘어라운드 Regular" w:hAnsi="나눔스퀘어라운드 Regular"/>
        </w:rPr>
      </w:pPr>
      <w:r w:rsidRPr="00971485">
        <w:rPr>
          <w:rFonts w:ascii="나눔스퀘어라운드 Regular" w:eastAsia="나눔스퀘어라운드 Regular" w:hAnsi="나눔스퀘어라운드 Regular" w:hint="eastAsia"/>
        </w:rPr>
        <w:t>결과 화면</w:t>
      </w:r>
    </w:p>
    <w:p w:rsidR="00BD331F" w:rsidRPr="00971485" w:rsidRDefault="00034951" w:rsidP="00BD331F">
      <w:pPr>
        <w:pStyle w:val="a"/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034951">
        <w:rPr>
          <w:rFonts w:ascii="나눔스퀘어라운드 Regular" w:eastAsia="나눔스퀘어라운드 Regular" w:hAnsi="나눔스퀘어라운드 Regular"/>
          <w:noProof/>
        </w:rPr>
        <w:drawing>
          <wp:anchor distT="0" distB="0" distL="114300" distR="114300" simplePos="0" relativeHeight="251702272" behindDoc="0" locked="0" layoutInCell="1" allowOverlap="1" wp14:anchorId="678B935F" wp14:editId="70A1989F">
            <wp:simplePos x="0" y="0"/>
            <wp:positionH relativeFrom="margin">
              <wp:posOffset>839948</wp:posOffset>
            </wp:positionH>
            <wp:positionV relativeFrom="paragraph">
              <wp:posOffset>243205</wp:posOffset>
            </wp:positionV>
            <wp:extent cx="4502464" cy="3040380"/>
            <wp:effectExtent l="0" t="0" r="0" b="7620"/>
            <wp:wrapSquare wrapText="bothSides"/>
            <wp:docPr id="19" name="그림 19" descr="C:\Users\drk08\Desktop\Grade 4\Second half\정보보호\실습\과제\hw03\1\결과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k08\Desktop\Grade 4\Second half\정보보호\실습\과제\hw03\1\결과화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78" cy="30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31F" w:rsidRPr="00971485">
        <w:rPr>
          <w:rFonts w:ascii="나눔스퀘어라운드 Regular" w:eastAsia="나눔스퀘어라운드 Regular" w:hAnsi="나눔스퀘어라운드 Regular" w:hint="eastAsia"/>
          <w:b/>
          <w:sz w:val="24"/>
        </w:rPr>
        <w:t>과제_</w:t>
      </w:r>
      <w:r w:rsidR="00BD331F" w:rsidRPr="00971485">
        <w:rPr>
          <w:rFonts w:ascii="나눔스퀘어라운드 Regular" w:eastAsia="나눔스퀘어라운드 Regular" w:hAnsi="나눔스퀘어라운드 Regular"/>
          <w:b/>
          <w:sz w:val="24"/>
        </w:rPr>
        <w:t xml:space="preserve">1 </w:t>
      </w:r>
      <w:r>
        <w:rPr>
          <w:rFonts w:ascii="나눔스퀘어라운드 Regular" w:eastAsia="나눔스퀘어라운드 Regular" w:hAnsi="나눔스퀘어라운드 Regular" w:hint="eastAsia"/>
          <w:b/>
          <w:sz w:val="24"/>
        </w:rPr>
        <w:t>XOR</w:t>
      </w:r>
      <w:r>
        <w:rPr>
          <w:rFonts w:ascii="나눔스퀘어라운드 Regular" w:eastAsia="나눔스퀘어라운드 Regular" w:hAnsi="나눔스퀘어라운드 Regular"/>
          <w:b/>
          <w:sz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b/>
          <w:sz w:val="24"/>
        </w:rPr>
        <w:t>암호</w:t>
      </w:r>
    </w:p>
    <w:p w:rsidR="00BD331F" w:rsidRDefault="00BD331F" w:rsidP="00BD331F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</w:p>
    <w:p w:rsidR="00034951" w:rsidRDefault="00034951" w:rsidP="00BD331F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</w:p>
    <w:p w:rsidR="00034951" w:rsidRDefault="00034951" w:rsidP="00BD331F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</w:p>
    <w:p w:rsidR="00034951" w:rsidRDefault="00034951" w:rsidP="00034951">
      <w:pPr>
        <w:pStyle w:val="a"/>
        <w:numPr>
          <w:ilvl w:val="0"/>
          <w:numId w:val="0"/>
        </w:numPr>
        <w:spacing w:line="276" w:lineRule="auto"/>
        <w:rPr>
          <w:rFonts w:ascii="나눔스퀘어라운드 Regular" w:eastAsia="나눔스퀘어라운드 Regular" w:hAnsi="나눔스퀘어라운드 Regular" w:hint="eastAsia"/>
        </w:rPr>
      </w:pPr>
    </w:p>
    <w:p w:rsidR="00034951" w:rsidRDefault="00034951" w:rsidP="00BD331F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</w:p>
    <w:p w:rsidR="00034951" w:rsidRDefault="00034951" w:rsidP="00BD331F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</w:p>
    <w:p w:rsidR="00034951" w:rsidRDefault="00034951" w:rsidP="00BD331F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</w:p>
    <w:p w:rsidR="00034951" w:rsidRDefault="00034951" w:rsidP="00BD331F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</w:p>
    <w:p w:rsidR="00034951" w:rsidRDefault="00034951" w:rsidP="00BD331F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/>
        </w:rPr>
      </w:pPr>
    </w:p>
    <w:p w:rsidR="00034951" w:rsidRPr="00971485" w:rsidRDefault="00034951" w:rsidP="00BD331F">
      <w:pPr>
        <w:pStyle w:val="a"/>
        <w:numPr>
          <w:ilvl w:val="0"/>
          <w:numId w:val="0"/>
        </w:numPr>
        <w:spacing w:line="276" w:lineRule="auto"/>
        <w:ind w:left="789"/>
        <w:rPr>
          <w:rFonts w:ascii="나눔스퀘어라운드 Regular" w:eastAsia="나눔스퀘어라운드 Regular" w:hAnsi="나눔스퀘어라운드 Regular" w:hint="eastAsia"/>
        </w:rPr>
      </w:pPr>
    </w:p>
    <w:p w:rsidR="00BD331F" w:rsidRPr="00971485" w:rsidRDefault="00BD331F" w:rsidP="00BD331F">
      <w:pPr>
        <w:pStyle w:val="a"/>
        <w:spacing w:line="276" w:lineRule="auto"/>
        <w:rPr>
          <w:rFonts w:ascii="나눔스퀘어라운드 Regular" w:eastAsia="나눔스퀘어라운드 Regular" w:hAnsi="나눔스퀘어라운드 Regular"/>
          <w:b/>
          <w:sz w:val="24"/>
        </w:rPr>
      </w:pPr>
      <w:r w:rsidRPr="00971485">
        <w:rPr>
          <w:rFonts w:ascii="나눔스퀘어라운드 Regular" w:eastAsia="나눔스퀘어라운드 Regular" w:hAnsi="나눔스퀘어라운드 Regular" w:hint="eastAsia"/>
          <w:b/>
          <w:sz w:val="24"/>
        </w:rPr>
        <w:t>과제_</w:t>
      </w:r>
      <w:r w:rsidRPr="00971485">
        <w:rPr>
          <w:rFonts w:ascii="나눔스퀘어라운드 Regular" w:eastAsia="나눔스퀘어라운드 Regular" w:hAnsi="나눔스퀘어라운드 Regular"/>
          <w:b/>
          <w:sz w:val="24"/>
        </w:rPr>
        <w:t xml:space="preserve">2 </w:t>
      </w:r>
      <w:proofErr w:type="spellStart"/>
      <w:r w:rsidRPr="00971485">
        <w:rPr>
          <w:rFonts w:ascii="나눔스퀘어라운드 Regular" w:eastAsia="나눔스퀘어라운드 Regular" w:hAnsi="나눔스퀘어라운드 Regular" w:hint="eastAsia"/>
          <w:b/>
          <w:sz w:val="24"/>
        </w:rPr>
        <w:t>비제네르</w:t>
      </w:r>
      <w:proofErr w:type="spellEnd"/>
      <w:r w:rsidRPr="00971485">
        <w:rPr>
          <w:rFonts w:ascii="나눔스퀘어라운드 Regular" w:eastAsia="나눔스퀘어라운드 Regular" w:hAnsi="나눔스퀘어라운드 Regular" w:hint="eastAsia"/>
          <w:b/>
          <w:sz w:val="24"/>
        </w:rPr>
        <w:t xml:space="preserve"> 암호</w:t>
      </w:r>
    </w:p>
    <w:p w:rsidR="007E0C4E" w:rsidRPr="00971485" w:rsidRDefault="00034951" w:rsidP="00BD331F">
      <w:pPr>
        <w:pStyle w:val="a"/>
        <w:numPr>
          <w:ilvl w:val="0"/>
          <w:numId w:val="0"/>
        </w:numPr>
        <w:spacing w:line="276" w:lineRule="auto"/>
        <w:ind w:left="778"/>
        <w:rPr>
          <w:rFonts w:ascii="나눔스퀘어라운드 Regular" w:eastAsia="나눔스퀘어라운드 Regular" w:hAnsi="나눔스퀘어라운드 Regular"/>
          <w:sz w:val="20"/>
        </w:rPr>
      </w:pPr>
      <w:r w:rsidRPr="00034951">
        <w:rPr>
          <w:rFonts w:ascii="나눔스퀘어라운드 Regular" w:eastAsia="나눔스퀘어라운드 Regular" w:hAnsi="나눔스퀘어라운드 Regular"/>
          <w:noProof/>
          <w:sz w:val="20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845185</wp:posOffset>
            </wp:positionH>
            <wp:positionV relativeFrom="paragraph">
              <wp:posOffset>57150</wp:posOffset>
            </wp:positionV>
            <wp:extent cx="4494530" cy="3001010"/>
            <wp:effectExtent l="0" t="0" r="1270" b="8890"/>
            <wp:wrapSquare wrapText="bothSides"/>
            <wp:docPr id="20" name="그림 20" descr="C:\Users\drk08\Desktop\Grade 4\Second half\정보보호\실습\과제\hw03\2\결과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k08\Desktop\Grade 4\Second half\정보보호\실습\과제\hw03\2\결과화면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331F" w:rsidRPr="00971485" w:rsidRDefault="00BD331F" w:rsidP="00BD331F">
      <w:pPr>
        <w:pStyle w:val="a"/>
        <w:numPr>
          <w:ilvl w:val="0"/>
          <w:numId w:val="0"/>
        </w:numPr>
        <w:spacing w:line="276" w:lineRule="auto"/>
        <w:ind w:left="778"/>
        <w:rPr>
          <w:rFonts w:ascii="나눔스퀘어라운드 Regular" w:eastAsia="나눔스퀘어라운드 Regular" w:hAnsi="나눔스퀘어라운드 Regular"/>
          <w:sz w:val="20"/>
        </w:rPr>
      </w:pPr>
    </w:p>
    <w:sectPr w:rsidR="00BD331F" w:rsidRPr="00971485" w:rsidSect="00384F93">
      <w:footerReference w:type="default" r:id="rId13"/>
      <w:pgSz w:w="11906" w:h="16838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775" w:rsidRDefault="00006775">
      <w:pPr>
        <w:spacing w:after="0" w:line="240" w:lineRule="auto"/>
      </w:pPr>
      <w:r>
        <w:separator/>
      </w:r>
    </w:p>
  </w:endnote>
  <w:endnote w:type="continuationSeparator" w:id="0">
    <w:p w:rsidR="00006775" w:rsidRDefault="0000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893270"/>
      <w:docPartObj>
        <w:docPartGallery w:val="Page Numbers (Top of Page)"/>
        <w:docPartUnique/>
      </w:docPartObj>
    </w:sdtPr>
    <w:sdtEndPr>
      <w:rPr>
        <w:rFonts w:hint="eastAsia"/>
      </w:rPr>
    </w:sdtEndPr>
    <w:sdtContent>
      <w:p w:rsidR="00E34B3E" w:rsidRDefault="00E34B3E">
        <w:pPr>
          <w:pStyle w:val="a5"/>
        </w:pPr>
        <w:r w:rsidRPr="00C13F03">
          <w:rPr>
            <w:rFonts w:ascii="나눔스퀘어라운드 Regular" w:eastAsia="나눔스퀘어라운드 Regular" w:hAnsi="나눔스퀘어라운드 Regular" w:hint="eastAsia"/>
            <w:sz w:val="32"/>
            <w:lang w:val="ko-KR" w:bidi="ko-KR"/>
          </w:rPr>
          <w:fldChar w:fldCharType="begin"/>
        </w:r>
        <w:r w:rsidRPr="00C13F03">
          <w:rPr>
            <w:rFonts w:ascii="나눔스퀘어라운드 Regular" w:eastAsia="나눔스퀘어라운드 Regular" w:hAnsi="나눔스퀘어라운드 Regular" w:hint="eastAsia"/>
            <w:sz w:val="32"/>
            <w:lang w:val="ko-KR" w:bidi="ko-KR"/>
          </w:rPr>
          <w:instrText xml:space="preserve"> PAGE   \* MERGEFORMAT </w:instrText>
        </w:r>
        <w:r w:rsidRPr="00C13F03">
          <w:rPr>
            <w:rFonts w:ascii="나눔스퀘어라운드 Regular" w:eastAsia="나눔스퀘어라운드 Regular" w:hAnsi="나눔스퀘어라운드 Regular" w:hint="eastAsia"/>
            <w:sz w:val="32"/>
            <w:lang w:val="ko-KR" w:bidi="ko-KR"/>
          </w:rPr>
          <w:fldChar w:fldCharType="separate"/>
        </w:r>
        <w:r w:rsidR="00034951">
          <w:rPr>
            <w:rFonts w:ascii="나눔스퀘어라운드 Regular" w:eastAsia="나눔스퀘어라운드 Regular" w:hAnsi="나눔스퀘어라운드 Regular"/>
            <w:noProof/>
            <w:sz w:val="32"/>
            <w:lang w:val="ko-KR" w:bidi="ko-KR"/>
          </w:rPr>
          <w:t>2</w:t>
        </w:r>
        <w:r w:rsidRPr="00C13F03">
          <w:rPr>
            <w:rFonts w:ascii="나눔스퀘어라운드 Regular" w:eastAsia="나눔스퀘어라운드 Regular" w:hAnsi="나눔스퀘어라운드 Regular" w:hint="eastAsia"/>
            <w:sz w:val="32"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775" w:rsidRDefault="00006775">
      <w:pPr>
        <w:spacing w:after="0" w:line="240" w:lineRule="auto"/>
      </w:pPr>
      <w:r>
        <w:separator/>
      </w:r>
    </w:p>
  </w:footnote>
  <w:footnote w:type="continuationSeparator" w:id="0">
    <w:p w:rsidR="00006775" w:rsidRDefault="00006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8C3EB99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52FC0"/>
    <w:multiLevelType w:val="multilevel"/>
    <w:tmpl w:val="1804A9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F9C344D"/>
    <w:multiLevelType w:val="hybridMultilevel"/>
    <w:tmpl w:val="34FE5A74"/>
    <w:lvl w:ilvl="0" w:tplc="10DC4AC4">
      <w:start w:val="1"/>
      <w:numFmt w:val="bullet"/>
      <w:lvlText w:val="-"/>
      <w:lvlJc w:val="left"/>
      <w:pPr>
        <w:ind w:left="789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1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9" w:hanging="400"/>
      </w:pPr>
      <w:rPr>
        <w:rFonts w:ascii="Wingdings" w:hAnsi="Wingdings" w:hint="default"/>
      </w:rPr>
    </w:lvl>
  </w:abstractNum>
  <w:abstractNum w:abstractNumId="12" w15:restartNumberingAfterBreak="0">
    <w:nsid w:val="3B1E251E"/>
    <w:multiLevelType w:val="hybridMultilevel"/>
    <w:tmpl w:val="500C4484"/>
    <w:lvl w:ilvl="0" w:tplc="10DC4AC4">
      <w:start w:val="1"/>
      <w:numFmt w:val="bullet"/>
      <w:lvlText w:val="-"/>
      <w:lvlJc w:val="left"/>
      <w:pPr>
        <w:tabs>
          <w:tab w:val="num" w:pos="778"/>
        </w:tabs>
        <w:ind w:left="778" w:hanging="389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3" w15:restartNumberingAfterBreak="0">
    <w:nsid w:val="5E564C9D"/>
    <w:multiLevelType w:val="hybridMultilevel"/>
    <w:tmpl w:val="E1947AD0"/>
    <w:lvl w:ilvl="0" w:tplc="B1A45EF8">
      <w:start w:val="1"/>
      <w:numFmt w:val="bullet"/>
      <w:lvlText w:val=""/>
      <w:lvlJc w:val="left"/>
      <w:pPr>
        <w:ind w:left="1138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8" w:hanging="400"/>
      </w:pPr>
      <w:rPr>
        <w:rFonts w:ascii="Wingdings" w:hAnsi="Wingdings" w:hint="default"/>
      </w:rPr>
    </w:lvl>
  </w:abstractNum>
  <w:abstractNum w:abstractNumId="14" w15:restartNumberingAfterBreak="0">
    <w:nsid w:val="6CE7298F"/>
    <w:multiLevelType w:val="hybridMultilevel"/>
    <w:tmpl w:val="51A0BAE8"/>
    <w:lvl w:ilvl="0" w:tplc="E168EE36">
      <w:start w:val="1"/>
      <w:numFmt w:val="bullet"/>
      <w:lvlText w:val=""/>
      <w:lvlJc w:val="left"/>
      <w:pPr>
        <w:ind w:left="1138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8" w:hanging="400"/>
      </w:pPr>
      <w:rPr>
        <w:rFonts w:ascii="Wingdings" w:hAnsi="Wingdings" w:hint="default"/>
      </w:rPr>
    </w:lvl>
  </w:abstractNum>
  <w:abstractNum w:abstractNumId="15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9"/>
  </w:num>
  <w:num w:numId="4">
    <w:abstractNumId w:val="4"/>
  </w:num>
  <w:num w:numId="5">
    <w:abstractNumId w:val="16"/>
  </w:num>
  <w:num w:numId="6">
    <w:abstractNumId w:val="15"/>
  </w:num>
  <w:num w:numId="7">
    <w:abstractNumId w:val="8"/>
  </w:num>
  <w:num w:numId="8">
    <w:abstractNumId w:val="17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B5"/>
    <w:rsid w:val="00006775"/>
    <w:rsid w:val="00034951"/>
    <w:rsid w:val="000B4B27"/>
    <w:rsid w:val="00241E32"/>
    <w:rsid w:val="00280F02"/>
    <w:rsid w:val="0029097C"/>
    <w:rsid w:val="002A4889"/>
    <w:rsid w:val="002B1947"/>
    <w:rsid w:val="00384F93"/>
    <w:rsid w:val="003E19B5"/>
    <w:rsid w:val="0040452B"/>
    <w:rsid w:val="00426BF1"/>
    <w:rsid w:val="004307CC"/>
    <w:rsid w:val="00434192"/>
    <w:rsid w:val="004D2C19"/>
    <w:rsid w:val="005E7CEF"/>
    <w:rsid w:val="00666F9E"/>
    <w:rsid w:val="00670B6C"/>
    <w:rsid w:val="006D435B"/>
    <w:rsid w:val="006D648B"/>
    <w:rsid w:val="007168F7"/>
    <w:rsid w:val="007D354F"/>
    <w:rsid w:val="007E0C4E"/>
    <w:rsid w:val="008C148B"/>
    <w:rsid w:val="008E1F75"/>
    <w:rsid w:val="009373D5"/>
    <w:rsid w:val="00971485"/>
    <w:rsid w:val="009A7334"/>
    <w:rsid w:val="00A652A9"/>
    <w:rsid w:val="00A92985"/>
    <w:rsid w:val="00AD5ECF"/>
    <w:rsid w:val="00B0057D"/>
    <w:rsid w:val="00B4132C"/>
    <w:rsid w:val="00BD331F"/>
    <w:rsid w:val="00C13F03"/>
    <w:rsid w:val="00CC3A7F"/>
    <w:rsid w:val="00CD749A"/>
    <w:rsid w:val="00D47719"/>
    <w:rsid w:val="00D5281A"/>
    <w:rsid w:val="00D54F24"/>
    <w:rsid w:val="00DC24E1"/>
    <w:rsid w:val="00DD0931"/>
    <w:rsid w:val="00E2268F"/>
    <w:rsid w:val="00E34B3E"/>
    <w:rsid w:val="00E94449"/>
    <w:rsid w:val="00F0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DC76"/>
  <w15:chartTrackingRefBased/>
  <w15:docId w15:val="{CA8AFFE7-D7B4-4FAA-891E-0670F7D8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ko-KR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66F9E"/>
  </w:style>
  <w:style w:type="paragraph" w:styleId="1">
    <w:name w:val="heading 1"/>
    <w:basedOn w:val="a1"/>
    <w:next w:val="a1"/>
    <w:link w:val="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3">
    <w:name w:val="heading 3"/>
    <w:basedOn w:val="a1"/>
    <w:next w:val="a1"/>
    <w:link w:val="3Char"/>
    <w:uiPriority w:val="1"/>
    <w:semiHidden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6">
    <w:name w:val="heading 6"/>
    <w:basedOn w:val="a1"/>
    <w:next w:val="a1"/>
    <w:link w:val="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7">
    <w:name w:val="heading 7"/>
    <w:basedOn w:val="a1"/>
    <w:next w:val="a1"/>
    <w:link w:val="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Char">
    <w:name w:val="바닥글 Char"/>
    <w:basedOn w:val="a2"/>
    <w:link w:val="a5"/>
    <w:uiPriority w:val="99"/>
    <w:rPr>
      <w:b/>
      <w:sz w:val="46"/>
    </w:rPr>
  </w:style>
  <w:style w:type="character" w:customStyle="1" w:styleId="1Char">
    <w:name w:val="제목 1 Char"/>
    <w:basedOn w:val="a2"/>
    <w:link w:val="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Char">
    <w:name w:val="제목 2 Char"/>
    <w:basedOn w:val="a2"/>
    <w:link w:val="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a">
    <w:name w:val="List Bullet"/>
    <w:basedOn w:val="a1"/>
    <w:uiPriority w:val="5"/>
    <w:qFormat/>
    <w:pPr>
      <w:numPr>
        <w:numId w:val="7"/>
      </w:numPr>
      <w:spacing w:after="120"/>
    </w:pPr>
  </w:style>
  <w:style w:type="table" w:styleId="a6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모던 백서"/>
    <w:basedOn w:val="a3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Char">
    <w:name w:val="제목 3 Char"/>
    <w:basedOn w:val="a2"/>
    <w:link w:val="3"/>
    <w:uiPriority w:val="1"/>
    <w:semiHidden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Char">
    <w:name w:val="제목 4 Char"/>
    <w:basedOn w:val="a2"/>
    <w:link w:val="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Char">
    <w:name w:val="제목 5 Char"/>
    <w:basedOn w:val="a2"/>
    <w:link w:val="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6Char">
    <w:name w:val="제목 6 Char"/>
    <w:basedOn w:val="a2"/>
    <w:link w:val="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7Char">
    <w:name w:val="제목 7 Char"/>
    <w:basedOn w:val="a2"/>
    <w:link w:val="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8Char">
    <w:name w:val="제목 8 Char"/>
    <w:basedOn w:val="a2"/>
    <w:link w:val="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Char">
    <w:name w:val="제목 9 Char"/>
    <w:basedOn w:val="a2"/>
    <w:link w:val="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a8">
    <w:name w:val="Emphasis"/>
    <w:basedOn w:val="a2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a9">
    <w:name w:val="Intense Emphasis"/>
    <w:basedOn w:val="a2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aa">
    <w:name w:val="Strong"/>
    <w:basedOn w:val="a2"/>
    <w:uiPriority w:val="22"/>
    <w:semiHidden/>
    <w:unhideWhenUsed/>
    <w:qFormat/>
    <w:rPr>
      <w:b/>
      <w:bCs/>
    </w:rPr>
  </w:style>
  <w:style w:type="character" w:styleId="ab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c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d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e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">
    <w:name w:val="Title"/>
    <w:basedOn w:val="a1"/>
    <w:next w:val="a1"/>
    <w:link w:val="Char0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Char0">
    <w:name w:val="제목 Char"/>
    <w:basedOn w:val="a2"/>
    <w:link w:val="af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0">
    <w:name w:val="Subtitle"/>
    <w:basedOn w:val="a1"/>
    <w:next w:val="a1"/>
    <w:link w:val="Char1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b/>
      <w:color w:val="7A4F13" w:themeColor="accent1" w:themeShade="80"/>
      <w:sz w:val="56"/>
    </w:rPr>
  </w:style>
  <w:style w:type="character" w:customStyle="1" w:styleId="Char1">
    <w:name w:val="부제 Char"/>
    <w:basedOn w:val="a2"/>
    <w:link w:val="af0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af1">
    <w:name w:val="Placeholder Text"/>
    <w:basedOn w:val="a2"/>
    <w:uiPriority w:val="99"/>
    <w:semiHidden/>
    <w:rsid w:val="00666F9E"/>
    <w:rPr>
      <w:color w:val="595959" w:themeColor="text1" w:themeTint="A6"/>
    </w:rPr>
  </w:style>
  <w:style w:type="character" w:styleId="af2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3">
    <w:name w:val="Quote"/>
    <w:basedOn w:val="a1"/>
    <w:next w:val="a1"/>
    <w:link w:val="Char2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har2">
    <w:name w:val="인용 Char"/>
    <w:basedOn w:val="a2"/>
    <w:link w:val="af3"/>
    <w:uiPriority w:val="3"/>
    <w:rsid w:val="0029097C"/>
    <w:rPr>
      <w:iCs/>
      <w:sz w:val="60"/>
    </w:rPr>
  </w:style>
  <w:style w:type="paragraph" w:styleId="af4">
    <w:name w:val="head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머리글 Char"/>
    <w:basedOn w:val="a2"/>
    <w:link w:val="af4"/>
    <w:uiPriority w:val="99"/>
  </w:style>
  <w:style w:type="paragraph" w:styleId="a0">
    <w:name w:val="List Number"/>
    <w:basedOn w:val="a1"/>
    <w:uiPriority w:val="6"/>
    <w:qFormat/>
    <w:pPr>
      <w:numPr>
        <w:numId w:val="6"/>
      </w:numPr>
      <w:spacing w:after="120"/>
    </w:pPr>
  </w:style>
  <w:style w:type="paragraph" w:styleId="af5">
    <w:name w:val="Block Text"/>
    <w:basedOn w:val="a1"/>
    <w:uiPriority w:val="2"/>
    <w:unhideWhenUsed/>
    <w:pPr>
      <w:spacing w:before="360" w:after="360"/>
    </w:pPr>
    <w:rPr>
      <w:iCs/>
      <w:color w:val="3E3E3E" w:themeColor="text2" w:themeTint="E6"/>
      <w:sz w:val="28"/>
    </w:rPr>
  </w:style>
  <w:style w:type="paragraph" w:styleId="af6">
    <w:name w:val="Balloon Text"/>
    <w:basedOn w:val="a1"/>
    <w:link w:val="Char4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6"/>
    <w:uiPriority w:val="99"/>
    <w:semiHidden/>
    <w:rsid w:val="00CC3A7F"/>
    <w:rPr>
      <w:rFonts w:ascii="Segoe UI" w:hAnsi="Segoe UI" w:cs="Segoe UI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C3A7F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C3A7F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C3A7F"/>
    <w:rPr>
      <w:sz w:val="22"/>
      <w:szCs w:val="16"/>
    </w:rPr>
  </w:style>
  <w:style w:type="paragraph" w:styleId="af8">
    <w:name w:val="annotation text"/>
    <w:basedOn w:val="a1"/>
    <w:link w:val="Char5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8"/>
    <w:uiPriority w:val="99"/>
    <w:semiHidden/>
    <w:rsid w:val="00CC3A7F"/>
    <w:rPr>
      <w:szCs w:val="20"/>
    </w:rPr>
  </w:style>
  <w:style w:type="paragraph" w:styleId="af9">
    <w:name w:val="annotation subject"/>
    <w:basedOn w:val="af8"/>
    <w:next w:val="af8"/>
    <w:link w:val="Char6"/>
    <w:uiPriority w:val="99"/>
    <w:semiHidden/>
    <w:unhideWhenUsed/>
    <w:rsid w:val="00CC3A7F"/>
    <w:rPr>
      <w:b/>
      <w:bCs/>
    </w:rPr>
  </w:style>
  <w:style w:type="character" w:customStyle="1" w:styleId="Char6">
    <w:name w:val="메모 주제 Char"/>
    <w:basedOn w:val="Char5"/>
    <w:link w:val="af9"/>
    <w:uiPriority w:val="99"/>
    <w:semiHidden/>
    <w:rsid w:val="00CC3A7F"/>
    <w:rPr>
      <w:b/>
      <w:bCs/>
      <w:szCs w:val="20"/>
    </w:rPr>
  </w:style>
  <w:style w:type="paragraph" w:styleId="afa">
    <w:name w:val="Document Map"/>
    <w:basedOn w:val="a1"/>
    <w:link w:val="Char7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a"/>
    <w:uiPriority w:val="99"/>
    <w:semiHidden/>
    <w:rsid w:val="00CC3A7F"/>
    <w:rPr>
      <w:rFonts w:ascii="Segoe UI" w:hAnsi="Segoe UI" w:cs="Segoe UI"/>
      <w:szCs w:val="16"/>
    </w:rPr>
  </w:style>
  <w:style w:type="paragraph" w:styleId="afb">
    <w:name w:val="endnote text"/>
    <w:basedOn w:val="a1"/>
    <w:link w:val="Char8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b"/>
    <w:uiPriority w:val="99"/>
    <w:semiHidden/>
    <w:rsid w:val="00CC3A7F"/>
    <w:rPr>
      <w:szCs w:val="20"/>
    </w:rPr>
  </w:style>
  <w:style w:type="paragraph" w:styleId="afc">
    <w:name w:val="envelope return"/>
    <w:basedOn w:val="a1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d">
    <w:name w:val="footnote text"/>
    <w:basedOn w:val="a1"/>
    <w:link w:val="Char9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d"/>
    <w:uiPriority w:val="99"/>
    <w:semiHidden/>
    <w:rsid w:val="00CC3A7F"/>
    <w:rPr>
      <w:szCs w:val="20"/>
    </w:rPr>
  </w:style>
  <w:style w:type="character" w:styleId="HTML">
    <w:name w:val="HTML Code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C3A7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afe">
    <w:name w:val="macro"/>
    <w:link w:val="Chara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e"/>
    <w:uiPriority w:val="99"/>
    <w:semiHidden/>
    <w:rsid w:val="00CC3A7F"/>
    <w:rPr>
      <w:rFonts w:ascii="Consolas" w:hAnsi="Consolas"/>
      <w:szCs w:val="20"/>
    </w:rPr>
  </w:style>
  <w:style w:type="paragraph" w:styleId="aff">
    <w:name w:val="Plain Text"/>
    <w:basedOn w:val="a1"/>
    <w:link w:val="Charb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f"/>
    <w:uiPriority w:val="99"/>
    <w:semiHidden/>
    <w:rsid w:val="00CC3A7F"/>
    <w:rPr>
      <w:rFonts w:ascii="Consolas" w:hAnsi="Consolas"/>
      <w:szCs w:val="21"/>
    </w:rPr>
  </w:style>
  <w:style w:type="character" w:styleId="aff0">
    <w:name w:val="Hyperlink"/>
    <w:basedOn w:val="a2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aff1">
    <w:name w:val="List Paragraph"/>
    <w:basedOn w:val="a1"/>
    <w:uiPriority w:val="34"/>
    <w:unhideWhenUsed/>
    <w:qFormat/>
    <w:rsid w:val="003E19B5"/>
    <w:pPr>
      <w:ind w:leftChars="400" w:left="800"/>
    </w:pPr>
  </w:style>
  <w:style w:type="table" w:styleId="aff2">
    <w:name w:val="Grid Table Light"/>
    <w:basedOn w:val="a3"/>
    <w:uiPriority w:val="40"/>
    <w:rsid w:val="007E0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k08\AppData\Roaming\Microsoft\Templates\&#47784;&#45912;%20&#48177;&#49436;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E58FA-8514-4E2D-A02F-BA827A72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모던 백서</Template>
  <TotalTime>516</TotalTime>
  <Pages>8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Daerae Kim</dc:creator>
  <cp:keywords/>
  <dc:description/>
  <cp:lastModifiedBy>Kim Daerae</cp:lastModifiedBy>
  <cp:revision>8</cp:revision>
  <dcterms:created xsi:type="dcterms:W3CDTF">2018-09-17T03:47:00Z</dcterms:created>
  <dcterms:modified xsi:type="dcterms:W3CDTF">2018-09-22T14:09:00Z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